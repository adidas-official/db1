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C266E" w14:textId="77777777" w:rsidR="00543DF4" w:rsidRDefault="00543DF4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2BB2EE4" w14:textId="77777777" w:rsidR="00543DF4" w:rsidRDefault="00000000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3202AE01" w14:textId="77777777" w:rsidR="00543DF4" w:rsidRDefault="00000000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Aplikovaná informatika</w:t>
      </w:r>
    </w:p>
    <w:p w14:paraId="2BDA39A7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DE2749C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3A086AD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05B5404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AB30DFF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22CC2BC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A376AA1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B029581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D2E48CE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3AC09F6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A06F76A" w14:textId="77777777" w:rsidR="00543DF4" w:rsidRDefault="00000000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Implementace databázového systému</w:t>
      </w:r>
    </w:p>
    <w:p w14:paraId="184E5735" w14:textId="77777777" w:rsidR="00543DF4" w:rsidRDefault="00000000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Seminární práce</w:t>
      </w:r>
    </w:p>
    <w:p w14:paraId="10743A7D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5F483A8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06BB15B" w14:textId="77777777" w:rsidR="00543DF4" w:rsidRDefault="00543DF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E7FA40F" w14:textId="77777777" w:rsidR="00543DF4" w:rsidRDefault="00543DF4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1C5AF89" w14:textId="77777777" w:rsidR="00543DF4" w:rsidRDefault="00543DF4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EBFDAC" w14:textId="77777777" w:rsidR="00543DF4" w:rsidRDefault="00543DF4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36FA6B2" w14:textId="77777777" w:rsidR="00543DF4" w:rsidRDefault="00543DF4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D5AD434" w14:textId="77777777" w:rsidR="00543DF4" w:rsidRDefault="00000000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Autoři práce:</w:t>
      </w:r>
      <w:r>
        <w:rPr>
          <w:rFonts w:asciiTheme="majorHAnsi" w:hAnsiTheme="majorHAnsi" w:cstheme="majorHAnsi"/>
          <w:sz w:val="28"/>
          <w:szCs w:val="28"/>
        </w:rPr>
        <w:tab/>
        <w:t xml:space="preserve">Dvořáková J., </w:t>
      </w:r>
      <w:proofErr w:type="spellStart"/>
      <w:r>
        <w:rPr>
          <w:rFonts w:asciiTheme="majorHAnsi" w:hAnsiTheme="majorHAnsi" w:cstheme="majorHAnsi"/>
          <w:sz w:val="28"/>
          <w:szCs w:val="28"/>
        </w:rPr>
        <w:t>Frydrýn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Z., </w:t>
      </w:r>
      <w:proofErr w:type="spellStart"/>
      <w:r>
        <w:rPr>
          <w:rFonts w:asciiTheme="majorHAnsi" w:hAnsiTheme="majorHAnsi" w:cstheme="majorHAnsi"/>
          <w:sz w:val="28"/>
          <w:szCs w:val="28"/>
        </w:rPr>
        <w:t>Komžáková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O., Trégl T.</w:t>
      </w:r>
    </w:p>
    <w:p w14:paraId="008BAB0E" w14:textId="77777777" w:rsidR="00543DF4" w:rsidRDefault="00000000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  <w:t>Úvod do databázových systémů</w:t>
      </w:r>
    </w:p>
    <w:p w14:paraId="092DFB9A" w14:textId="77777777" w:rsidR="00543DF4" w:rsidRDefault="00000000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Vyučující: </w:t>
      </w:r>
      <w:r>
        <w:rPr>
          <w:rFonts w:asciiTheme="majorHAnsi" w:hAnsiTheme="majorHAnsi" w:cstheme="majorHAnsi"/>
          <w:sz w:val="28"/>
          <w:szCs w:val="28"/>
        </w:rPr>
        <w:tab/>
        <w:t>doc. Ing. Zbyněk Bureš, Ph.D.</w:t>
      </w:r>
    </w:p>
    <w:p w14:paraId="4419E94F" w14:textId="77777777" w:rsidR="00543DF4" w:rsidRDefault="00543DF4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118610A" w14:textId="77777777" w:rsidR="00543DF4" w:rsidRDefault="00543DF4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F4F9CFE" w14:textId="54760C34" w:rsidR="00543DF4" w:rsidRDefault="00000000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Jihlava </w:t>
      </w:r>
      <w:r>
        <w:rPr>
          <w:rFonts w:asciiTheme="majorHAnsi" w:hAnsiTheme="majorHAnsi" w:cstheme="majorHAnsi"/>
          <w:sz w:val="28"/>
          <w:szCs w:val="28"/>
        </w:rPr>
        <w:fldChar w:fldCharType="begin"/>
      </w:r>
      <w:r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>
        <w:rPr>
          <w:rFonts w:asciiTheme="majorHAnsi" w:hAnsiTheme="majorHAnsi" w:cstheme="majorHAnsi"/>
          <w:sz w:val="28"/>
          <w:szCs w:val="28"/>
        </w:rPr>
        <w:fldChar w:fldCharType="separate"/>
      </w:r>
      <w:r w:rsidR="0065354B">
        <w:rPr>
          <w:rFonts w:asciiTheme="majorHAnsi" w:hAnsiTheme="majorHAnsi" w:cstheme="majorHAnsi"/>
          <w:noProof/>
          <w:sz w:val="28"/>
          <w:szCs w:val="28"/>
        </w:rPr>
        <w:t>25. 04. 2024</w:t>
      </w:r>
      <w:r>
        <w:rPr>
          <w:rFonts w:asciiTheme="majorHAnsi" w:hAnsiTheme="majorHAnsi" w:cstheme="majorHAnsi"/>
          <w:sz w:val="28"/>
          <w:szCs w:val="28"/>
        </w:rPr>
        <w:fldChar w:fldCharType="end"/>
      </w:r>
    </w:p>
    <w:p w14:paraId="7C468660" w14:textId="77777777" w:rsidR="00543DF4" w:rsidRDefault="00543DF4">
      <w:pPr>
        <w:jc w:val="center"/>
        <w:sectPr w:rsidR="00543DF4" w:rsidSect="00B6022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9E035E" w14:textId="77777777" w:rsidR="00543DF4" w:rsidRDefault="00000000">
      <w:pPr>
        <w:pStyle w:val="Nzev"/>
      </w:pPr>
      <w:r>
        <w:lastRenderedPageBreak/>
        <w:t>Obsah</w:t>
      </w:r>
    </w:p>
    <w:p w14:paraId="07A91886" w14:textId="0D0392BD" w:rsidR="0051268A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3026734" w:history="1">
        <w:r w:rsidR="0051268A" w:rsidRPr="00F32C48">
          <w:rPr>
            <w:rStyle w:val="Hypertextovodkaz"/>
            <w:noProof/>
          </w:rPr>
          <w:t>1</w:t>
        </w:r>
        <w:r w:rsidR="0051268A"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Úvod a cíl práce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_Toc163026734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3</w:t>
        </w:r>
        <w:r w:rsidR="0051268A">
          <w:rPr>
            <w:noProof/>
            <w:webHidden/>
          </w:rPr>
          <w:fldChar w:fldCharType="end"/>
        </w:r>
      </w:hyperlink>
    </w:p>
    <w:p w14:paraId="7D1E7583" w14:textId="592CD81C" w:rsidR="0051268A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35" w:history="1">
        <w:r w:rsidR="0051268A" w:rsidRPr="00F32C48">
          <w:rPr>
            <w:rStyle w:val="Hypertextovodkaz"/>
            <w:noProof/>
          </w:rPr>
          <w:t>2</w:t>
        </w:r>
        <w:r w:rsidR="0051268A"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Primární analýza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_Toc163026735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3</w:t>
        </w:r>
        <w:r w:rsidR="0051268A">
          <w:rPr>
            <w:noProof/>
            <w:webHidden/>
          </w:rPr>
          <w:fldChar w:fldCharType="end"/>
        </w:r>
      </w:hyperlink>
    </w:p>
    <w:p w14:paraId="148F2292" w14:textId="405AF143" w:rsidR="0051268A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36" w:history="1">
        <w:r w:rsidR="0051268A" w:rsidRPr="00F32C48">
          <w:rPr>
            <w:rStyle w:val="Hypertextovodkaz"/>
            <w:noProof/>
          </w:rPr>
          <w:t>3</w:t>
        </w:r>
        <w:r w:rsidR="0051268A"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Modelování dat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_Toc163026736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4</w:t>
        </w:r>
        <w:r w:rsidR="0051268A">
          <w:rPr>
            <w:noProof/>
            <w:webHidden/>
          </w:rPr>
          <w:fldChar w:fldCharType="end"/>
        </w:r>
      </w:hyperlink>
    </w:p>
    <w:p w14:paraId="522DF7CE" w14:textId="512C536B" w:rsidR="0051268A" w:rsidRDefault="00000000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37" w:history="1">
        <w:r w:rsidR="0051268A" w:rsidRPr="00F32C48">
          <w:rPr>
            <w:rStyle w:val="Hypertextovodkaz"/>
            <w:noProof/>
          </w:rPr>
          <w:t>3.1</w:t>
        </w:r>
        <w:r w:rsidR="0051268A"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Konceptuální model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_Toc163026737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4</w:t>
        </w:r>
        <w:r w:rsidR="0051268A">
          <w:rPr>
            <w:noProof/>
            <w:webHidden/>
          </w:rPr>
          <w:fldChar w:fldCharType="end"/>
        </w:r>
      </w:hyperlink>
    </w:p>
    <w:p w14:paraId="48887F97" w14:textId="22124819" w:rsidR="0051268A" w:rsidRDefault="00000000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38" w:history="1">
        <w:r w:rsidR="0051268A" w:rsidRPr="00F32C48">
          <w:rPr>
            <w:rStyle w:val="Hypertextovodkaz"/>
            <w:noProof/>
          </w:rPr>
          <w:t>3.2</w:t>
        </w:r>
        <w:r w:rsidR="0051268A"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Transformace na relační model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_Toc163026738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6</w:t>
        </w:r>
        <w:r w:rsidR="0051268A">
          <w:rPr>
            <w:noProof/>
            <w:webHidden/>
          </w:rPr>
          <w:fldChar w:fldCharType="end"/>
        </w:r>
      </w:hyperlink>
    </w:p>
    <w:p w14:paraId="379390F5" w14:textId="5D24BC99" w:rsidR="0051268A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39" w:history="1">
        <w:r w:rsidR="0051268A" w:rsidRPr="00F32C48">
          <w:rPr>
            <w:rStyle w:val="Hypertextovodkaz"/>
            <w:noProof/>
          </w:rPr>
          <w:t>4</w:t>
        </w:r>
        <w:r w:rsidR="0051268A"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Realizace v prostředí SQL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_Toc163026739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7</w:t>
        </w:r>
        <w:r w:rsidR="0051268A">
          <w:rPr>
            <w:noProof/>
            <w:webHidden/>
          </w:rPr>
          <w:fldChar w:fldCharType="end"/>
        </w:r>
      </w:hyperlink>
    </w:p>
    <w:p w14:paraId="332CDD53" w14:textId="4AF96B87" w:rsidR="0051268A" w:rsidRDefault="00000000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40" w:history="1">
        <w:r w:rsidR="0051268A" w:rsidRPr="00F32C48">
          <w:rPr>
            <w:rStyle w:val="Hypertextovodkaz"/>
            <w:noProof/>
          </w:rPr>
          <w:t>4.1</w:t>
        </w:r>
        <w:r w:rsidR="0051268A"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Návrh tabulek, včetně datových typů (CREATE TABLE)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_Toc163026740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7</w:t>
        </w:r>
        <w:r w:rsidR="0051268A">
          <w:rPr>
            <w:noProof/>
            <w:webHidden/>
          </w:rPr>
          <w:fldChar w:fldCharType="end"/>
        </w:r>
      </w:hyperlink>
    </w:p>
    <w:p w14:paraId="5B337638" w14:textId="35F93708" w:rsidR="0051268A" w:rsidRDefault="00000000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41" w:history="1">
        <w:r w:rsidR="0051268A" w:rsidRPr="00F32C48">
          <w:rPr>
            <w:rStyle w:val="Hypertextovodkaz"/>
            <w:noProof/>
          </w:rPr>
          <w:t>4.2</w:t>
        </w:r>
        <w:r w:rsidR="0051268A"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Formulace dotazů v jazyce SQL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_Toc163026741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8</w:t>
        </w:r>
        <w:r w:rsidR="0051268A">
          <w:rPr>
            <w:noProof/>
            <w:webHidden/>
          </w:rPr>
          <w:fldChar w:fldCharType="end"/>
        </w:r>
      </w:hyperlink>
    </w:p>
    <w:p w14:paraId="604B1D9B" w14:textId="6D7DEE9B" w:rsidR="0051268A" w:rsidRDefault="00000000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42" w:history="1">
        <w:r w:rsidR="0051268A" w:rsidRPr="00F32C48">
          <w:rPr>
            <w:rStyle w:val="Hypertextovodkaz"/>
            <w:noProof/>
          </w:rPr>
          <w:t>5</w:t>
        </w:r>
        <w:r w:rsidR="0051268A"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Obrázky a tabulky v dokumentu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_Toc163026742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8</w:t>
        </w:r>
        <w:r w:rsidR="0051268A">
          <w:rPr>
            <w:noProof/>
            <w:webHidden/>
          </w:rPr>
          <w:fldChar w:fldCharType="end"/>
        </w:r>
      </w:hyperlink>
    </w:p>
    <w:p w14:paraId="3CBBA64A" w14:textId="596D2F7E" w:rsidR="0051268A" w:rsidRDefault="00000000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43" w:history="1">
        <w:r w:rsidR="0051268A" w:rsidRPr="00F32C48">
          <w:rPr>
            <w:rStyle w:val="Hypertextovodkaz"/>
            <w:noProof/>
          </w:rPr>
          <w:t>5.1</w:t>
        </w:r>
        <w:r w:rsidR="0051268A"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Obrázky a grafy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_Toc163026743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8</w:t>
        </w:r>
        <w:r w:rsidR="0051268A">
          <w:rPr>
            <w:noProof/>
            <w:webHidden/>
          </w:rPr>
          <w:fldChar w:fldCharType="end"/>
        </w:r>
      </w:hyperlink>
    </w:p>
    <w:p w14:paraId="05E73CB4" w14:textId="1063FCFE" w:rsidR="0051268A" w:rsidRDefault="00000000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44" w:history="1">
        <w:r w:rsidR="0051268A" w:rsidRPr="00F32C48">
          <w:rPr>
            <w:rStyle w:val="Hypertextovodkaz"/>
            <w:noProof/>
          </w:rPr>
          <w:t>5.2</w:t>
        </w:r>
        <w:r w:rsidR="0051268A"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="0051268A" w:rsidRPr="00F32C48">
          <w:rPr>
            <w:rStyle w:val="Hypertextovodkaz"/>
            <w:noProof/>
          </w:rPr>
          <w:t>Tabulky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_Toc163026744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9</w:t>
        </w:r>
        <w:r w:rsidR="0051268A">
          <w:rPr>
            <w:noProof/>
            <w:webHidden/>
          </w:rPr>
          <w:fldChar w:fldCharType="end"/>
        </w:r>
      </w:hyperlink>
    </w:p>
    <w:p w14:paraId="13107460" w14:textId="3AA8D872" w:rsidR="0051268A" w:rsidRDefault="00000000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45" w:history="1">
        <w:r w:rsidR="0051268A" w:rsidRPr="00F32C48">
          <w:rPr>
            <w:rStyle w:val="Hypertextovodkaz"/>
            <w:noProof/>
          </w:rPr>
          <w:t>Závěr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_Toc163026745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10</w:t>
        </w:r>
        <w:r w:rsidR="0051268A">
          <w:rPr>
            <w:noProof/>
            <w:webHidden/>
          </w:rPr>
          <w:fldChar w:fldCharType="end"/>
        </w:r>
      </w:hyperlink>
    </w:p>
    <w:p w14:paraId="794D3614" w14:textId="44CD5689" w:rsidR="0051268A" w:rsidRDefault="00000000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63026746" w:history="1">
        <w:r w:rsidR="0051268A" w:rsidRPr="00F32C48">
          <w:rPr>
            <w:rStyle w:val="Hypertextovodkaz"/>
            <w:noProof/>
          </w:rPr>
          <w:t>Společně…</w:t>
        </w:r>
        <w:r w:rsidR="0051268A">
          <w:rPr>
            <w:noProof/>
            <w:webHidden/>
          </w:rPr>
          <w:tab/>
        </w:r>
        <w:r w:rsidR="0051268A">
          <w:rPr>
            <w:noProof/>
            <w:webHidden/>
          </w:rPr>
          <w:fldChar w:fldCharType="begin"/>
        </w:r>
        <w:r w:rsidR="0051268A">
          <w:rPr>
            <w:noProof/>
            <w:webHidden/>
          </w:rPr>
          <w:instrText xml:space="preserve"> PAGEREF _Toc163026746 \h </w:instrText>
        </w:r>
        <w:r w:rsidR="0051268A">
          <w:rPr>
            <w:noProof/>
            <w:webHidden/>
          </w:rPr>
        </w:r>
        <w:r w:rsidR="0051268A">
          <w:rPr>
            <w:noProof/>
            <w:webHidden/>
          </w:rPr>
          <w:fldChar w:fldCharType="separate"/>
        </w:r>
        <w:r w:rsidR="0065354B">
          <w:rPr>
            <w:noProof/>
            <w:webHidden/>
          </w:rPr>
          <w:t>10</w:t>
        </w:r>
        <w:r w:rsidR="0051268A">
          <w:rPr>
            <w:noProof/>
            <w:webHidden/>
          </w:rPr>
          <w:fldChar w:fldCharType="end"/>
        </w:r>
      </w:hyperlink>
    </w:p>
    <w:p w14:paraId="2DF19C7B" w14:textId="77777777" w:rsidR="00543DF4" w:rsidRDefault="00000000">
      <w:pPr>
        <w:spacing w:after="160"/>
      </w:pPr>
      <w:r>
        <w:fldChar w:fldCharType="end"/>
      </w:r>
    </w:p>
    <w:p w14:paraId="4347C61B" w14:textId="77777777" w:rsidR="00564728" w:rsidRDefault="00564728" w:rsidP="00564728">
      <w:pPr>
        <w:pStyle w:val="Nadpis1"/>
        <w:numPr>
          <w:ilvl w:val="0"/>
          <w:numId w:val="0"/>
        </w:numPr>
      </w:pPr>
      <w:bookmarkStart w:id="0" w:name="_Toc105128896"/>
      <w:r>
        <w:t>Seznam obrázků</w:t>
      </w:r>
      <w:bookmarkEnd w:id="0"/>
    </w:p>
    <w:p w14:paraId="5D2B7D16" w14:textId="76EFE974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164928060" w:history="1">
        <w:r w:rsidRPr="00844AE1">
          <w:rPr>
            <w:rStyle w:val="Hypertextovodkaz"/>
            <w:noProof/>
          </w:rPr>
          <w:t>Obr. 1</w:t>
        </w:r>
        <w:r w:rsidRPr="00844AE1">
          <w:rPr>
            <w:rStyle w:val="Hypertextovodkaz"/>
            <w:bCs/>
            <w:noProof/>
          </w:rPr>
          <w:t>:</w:t>
        </w:r>
        <w:r w:rsidRPr="00844AE1">
          <w:rPr>
            <w:rStyle w:val="Hypertextovodkaz"/>
            <w:noProof/>
          </w:rPr>
          <w:t xml:space="preserve"> ER model školícího centra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6A9A85" w14:textId="5D22EACE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1" w:history="1">
        <w:r w:rsidRPr="00844AE1">
          <w:rPr>
            <w:rStyle w:val="Hypertextovodkaz"/>
            <w:noProof/>
          </w:rPr>
          <w:t>Obr. 3: Integritní omezení entity `kompetence`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B6BEE0" w14:textId="7F332351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2" w:history="1">
        <w:r w:rsidRPr="00844AE1">
          <w:rPr>
            <w:rStyle w:val="Hypertextovodkaz"/>
            <w:noProof/>
          </w:rPr>
          <w:t>Obr. 4: Neúspěšné vkládání do `kompetence`  - neexistující záznam v tabulce `lektor`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C57A0E" w14:textId="79898725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3" w:history="1">
        <w:r w:rsidRPr="00844AE1">
          <w:rPr>
            <w:rStyle w:val="Hypertextovodkaz"/>
            <w:noProof/>
          </w:rPr>
          <w:t>Obr. 5 Úspěšné vložení unikátních dat do `kompetence`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E84D64" w14:textId="639A2142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4" w:history="1">
        <w:r w:rsidRPr="00844AE1">
          <w:rPr>
            <w:rStyle w:val="Hypertextovodkaz"/>
            <w:noProof/>
          </w:rPr>
          <w:t>Obr. 6: Nespěšné vložení duplicitních dat do `kompetence`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EDDB29" w14:textId="56A746C9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5" w:history="1">
        <w:r w:rsidRPr="00844AE1">
          <w:rPr>
            <w:rStyle w:val="Hypertextovodkaz"/>
            <w:noProof/>
          </w:rPr>
          <w:t>Obr. 7 Integritní omezení entity `kurz`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FD619B" w14:textId="038EC287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6" w:history="1">
        <w:r w:rsidRPr="00844AE1">
          <w:rPr>
            <w:rStyle w:val="Hypertextovodkaz"/>
            <w:noProof/>
          </w:rPr>
          <w:t>Obr. 8: Neúspěšné vkládání do `kurz` - Nelze vytvořit kurz s datem v minulosti.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962324" w14:textId="0BE543CB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7" w:history="1">
        <w:r w:rsidRPr="00844AE1">
          <w:rPr>
            <w:rStyle w:val="Hypertextovodkaz"/>
            <w:noProof/>
          </w:rPr>
          <w:t>Obr. 9: Neúspěšné vkládání do `kurz` - Lektor s id 44 nemá kompetenci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CEFFE3" w14:textId="624ADB27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8" w:history="1">
        <w:r w:rsidRPr="00844AE1">
          <w:rPr>
            <w:rStyle w:val="Hypertextovodkaz"/>
            <w:noProof/>
          </w:rPr>
          <w:t>Obr. 10: Neúspěšné vkládání do `kurz` - chybný stav kurzu s id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3B58D8" w14:textId="77CD4DFC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69" w:history="1">
        <w:r w:rsidRPr="00844AE1">
          <w:rPr>
            <w:rStyle w:val="Hypertextovodkaz"/>
            <w:noProof/>
          </w:rPr>
          <w:t>Obr. 11: Integritní omezení entity `registrace`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CC24D7" w14:textId="5D2957D7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70" w:history="1">
        <w:r w:rsidRPr="00844AE1">
          <w:rPr>
            <w:rStyle w:val="Hypertextovodkaz"/>
            <w:noProof/>
          </w:rPr>
          <w:t>Obr. 12: Neúspěšné vkládání do `rezervace` - Zájemce nemůže stejný kurz rezervovat vícekrát.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AE4C28" w14:textId="63F8364D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71" w:history="1">
        <w:r w:rsidRPr="00844AE1">
          <w:rPr>
            <w:rStyle w:val="Hypertextovodkaz"/>
            <w:noProof/>
          </w:rPr>
          <w:t>Obr. 13: Neúspěšné vkládání do `rezervace` -Zájemce neexistuje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AC84B5" w14:textId="20A41F31" w:rsidR="00564728" w:rsidRDefault="0056472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64928072" w:history="1">
        <w:r w:rsidRPr="00844AE1">
          <w:rPr>
            <w:rStyle w:val="Hypertextovodkaz"/>
            <w:noProof/>
          </w:rPr>
          <w:t>Obr. 14: Integritní omezení vazební entity `ucast`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_Toc164928072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0CE3C7" w14:textId="446BD5FE" w:rsidR="00543DF4" w:rsidRDefault="00564728" w:rsidP="00564728">
      <w:pPr>
        <w:pStyle w:val="Nadpis1"/>
        <w:numPr>
          <w:ilvl w:val="0"/>
          <w:numId w:val="0"/>
        </w:numPr>
        <w:sectPr w:rsidR="00543DF4" w:rsidSect="00B6022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color w:val="A6A6A6" w:themeColor="background1" w:themeShade="A6"/>
        </w:rPr>
        <w:fldChar w:fldCharType="end"/>
      </w:r>
    </w:p>
    <w:p w14:paraId="6E8B1741" w14:textId="77777777" w:rsidR="00543DF4" w:rsidRDefault="00000000">
      <w:pPr>
        <w:pStyle w:val="Nadpis1"/>
      </w:pPr>
      <w:bookmarkStart w:id="1" w:name="_Toc163026734"/>
      <w:r>
        <w:lastRenderedPageBreak/>
        <w:t>Úvod a cíl práce</w:t>
      </w:r>
      <w:bookmarkEnd w:id="1"/>
    </w:p>
    <w:p w14:paraId="69080585" w14:textId="3FFA6D2F" w:rsidR="00543DF4" w:rsidRDefault="00000000">
      <w:r>
        <w:t xml:space="preserve">Účelem tohoto projektu je nejprve analyzovat data potřebná k provozu webu školícího centra, a pak navrhnout a implementovat databázový systém podporující jeho správu a poskytující data pro web. Východiskem byl stávající web </w:t>
      </w:r>
      <w:hyperlink r:id="rId14" w:history="1">
        <w:r>
          <w:rPr>
            <w:rStyle w:val="Hypertextovodkaz"/>
            <w:sz w:val="24"/>
            <w:szCs w:val="24"/>
          </w:rPr>
          <w:t>https://www.infracz.cz/vzdelavani</w:t>
        </w:r>
      </w:hyperlink>
      <w:r>
        <w:t>. Předmětem analýzy byly především úvahy, jak v databázi uchovávat informaci o nabídce centra (témata), o jeho lektorech, jak vypisovat termíny školení, jak doplnit model o online registraci zájemců (jak na vypsan</w:t>
      </w:r>
      <w:r w:rsidR="001318F8">
        <w:t>é</w:t>
      </w:r>
      <w:r>
        <w:t xml:space="preserve"> termíny </w:t>
      </w:r>
      <w:r w:rsidR="001318F8">
        <w:t>kurzů,</w:t>
      </w:r>
      <w:r>
        <w:t xml:space="preserve"> tak </w:t>
      </w:r>
      <w:proofErr w:type="spellStart"/>
      <w:r>
        <w:t>předregistraci</w:t>
      </w:r>
      <w:proofErr w:type="spellEnd"/>
      <w:r>
        <w:t xml:space="preserve"> na témata bez konkrétního termínu), zajištění evidence proběhlých školení včetně seznamu účastníků. Jednou z klíčových funkcionalit systému má být schopnost vystavit certifikáty účastníkům po úspěšném absolvování kurzu. Tímto způsobem se usnadní správa a provoz školícího centra, což povede k větší efektivitě a kvalitě poskytovaných služeb.</w:t>
      </w:r>
    </w:p>
    <w:p w14:paraId="73C8ACEF" w14:textId="77777777" w:rsidR="00543DF4" w:rsidRDefault="00000000">
      <w:pPr>
        <w:pStyle w:val="Nadpis1"/>
      </w:pPr>
      <w:bookmarkStart w:id="2" w:name="_Toc163026735"/>
      <w:r>
        <w:t>Primární analýza</w:t>
      </w:r>
      <w:bookmarkEnd w:id="2"/>
    </w:p>
    <w:p w14:paraId="749F430F" w14:textId="532430AA" w:rsidR="00543DF4" w:rsidRDefault="00000000">
      <w:r>
        <w:t>Prvotním náhledem na zadané prostředí byly určeny čtyři primární entity. ZAJEMCE a LEKTOR popisují osoby účastnící se projektu, SABLONA a KUR</w:t>
      </w:r>
      <w:r w:rsidR="001318F8">
        <w:t>Z</w:t>
      </w:r>
      <w:r>
        <w:t xml:space="preserve"> potom předmět školení a jeho konkrétní (termínovanou) instanci. Vztahy mezi entitami byly bouřlivě diskutovány a ustálily se v podobě prezentované konceptuálním grafem.</w:t>
      </w:r>
    </w:p>
    <w:p w14:paraId="1CDC8891" w14:textId="02B49F79" w:rsidR="00543DF4" w:rsidRDefault="00000000">
      <w:r>
        <w:t>Pro zajištění souladu s „ideálním“ řešením se nabízí možnost logování historie těch úkonů, které se týkají účasti studenta na kur</w:t>
      </w:r>
      <w:r w:rsidR="001318F8">
        <w:t>z</w:t>
      </w:r>
      <w:r>
        <w:t>u; tato funkcionalita, řešitelná jednou přidanou relací typu (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odkazovaný_</w:t>
      </w:r>
      <w:proofErr w:type="gramStart"/>
      <w:r>
        <w:t>vztah</w:t>
      </w:r>
      <w:proofErr w:type="spellEnd"/>
      <w:r>
        <w:t>(</w:t>
      </w:r>
      <w:proofErr w:type="gramEnd"/>
      <w:r>
        <w:t>student</w:t>
      </w:r>
      <w:r w:rsidR="001318F8">
        <w:t xml:space="preserve"> </w:t>
      </w:r>
      <w:r>
        <w:t>&lt;-&gt;</w:t>
      </w:r>
      <w:r w:rsidR="001318F8">
        <w:t xml:space="preserve"> </w:t>
      </w:r>
      <w:r>
        <w:t>kur</w:t>
      </w:r>
      <w:r w:rsidR="001318F8">
        <w:t>z</w:t>
      </w:r>
      <w:r>
        <w:t xml:space="preserve">), </w:t>
      </w:r>
      <w:proofErr w:type="spellStart"/>
      <w:r>
        <w:t>typ_změny</w:t>
      </w:r>
      <w:proofErr w:type="spellEnd"/>
      <w:r>
        <w:t xml:space="preserve">), však do primárního řešení nebyla zahrnuta, protože se předpokládá pevný počet kroků (registrace/realizace/absolvování) a ty lze plně postihnout atributy vztahu. </w:t>
      </w:r>
    </w:p>
    <w:p w14:paraId="536FEEBA" w14:textId="77777777" w:rsidR="00543DF4" w:rsidRDefault="00000000">
      <w:r>
        <w:t>Na data pak budou kladeny například následující dotazy</w:t>
      </w:r>
    </w:p>
    <w:p w14:paraId="08263D6D" w14:textId="256FF17D" w:rsidR="00543DF4" w:rsidRDefault="00000000">
      <w:pPr>
        <w:pStyle w:val="Odstavecseseznamem"/>
        <w:numPr>
          <w:ilvl w:val="0"/>
          <w:numId w:val="2"/>
        </w:numPr>
        <w:spacing w:after="200"/>
        <w:jc w:val="left"/>
      </w:pPr>
      <w:r>
        <w:t>Které kur</w:t>
      </w:r>
      <w:r w:rsidR="001318F8">
        <w:t>z</w:t>
      </w:r>
      <w:r>
        <w:t>y jsou aktuálně vypsány (a ještě se nerealizovaly)?</w:t>
      </w:r>
    </w:p>
    <w:p w14:paraId="3E0F28A2" w14:textId="6C5259E9" w:rsidR="00543DF4" w:rsidRDefault="00000000">
      <w:pPr>
        <w:pStyle w:val="Odstavecseseznamem"/>
        <w:numPr>
          <w:ilvl w:val="0"/>
          <w:numId w:val="2"/>
        </w:numPr>
        <w:spacing w:after="200"/>
        <w:jc w:val="left"/>
      </w:pPr>
      <w:r>
        <w:t xml:space="preserve">Kdo jsou účastníci </w:t>
      </w:r>
      <w:proofErr w:type="gramStart"/>
      <w:r>
        <w:t>té</w:t>
      </w:r>
      <w:proofErr w:type="gramEnd"/>
      <w:r>
        <w:t xml:space="preserve"> které konkrétní instance kur</w:t>
      </w:r>
      <w:r w:rsidR="001318F8">
        <w:t>z</w:t>
      </w:r>
      <w:r>
        <w:t>u? (parametr – ID kur</w:t>
      </w:r>
      <w:r w:rsidR="001318F8">
        <w:t>z</w:t>
      </w:r>
      <w:r>
        <w:t>u)</w:t>
      </w:r>
    </w:p>
    <w:p w14:paraId="6696A4DE" w14:textId="530B0F11" w:rsidR="00543DF4" w:rsidRDefault="00000000">
      <w:pPr>
        <w:pStyle w:val="Odstavecseseznamem"/>
      </w:pPr>
      <w:r>
        <w:t>Var.</w:t>
      </w:r>
      <w:proofErr w:type="gramStart"/>
      <w:r>
        <w:t>1a</w:t>
      </w:r>
      <w:proofErr w:type="gramEnd"/>
      <w:r>
        <w:t>) před kur</w:t>
      </w:r>
      <w:r w:rsidR="001318F8">
        <w:t>z</w:t>
      </w:r>
      <w:r>
        <w:t>em - kdo má zaplaceno?</w:t>
      </w:r>
    </w:p>
    <w:p w14:paraId="3C3FC692" w14:textId="45EA72E1" w:rsidR="00543DF4" w:rsidRDefault="00000000">
      <w:pPr>
        <w:pStyle w:val="Odstavecseseznamem"/>
      </w:pPr>
      <w:r>
        <w:t>Var.</w:t>
      </w:r>
      <w:proofErr w:type="gramStart"/>
      <w:r>
        <w:t>1b</w:t>
      </w:r>
      <w:proofErr w:type="gramEnd"/>
      <w:r>
        <w:t>) po kur</w:t>
      </w:r>
      <w:r w:rsidR="001318F8">
        <w:t>z</w:t>
      </w:r>
      <w:r>
        <w:t>u – kdo úspěšně absolvoval?</w:t>
      </w:r>
    </w:p>
    <w:p w14:paraId="75B1946B" w14:textId="7598E86C" w:rsidR="00543DF4" w:rsidRDefault="00000000">
      <w:pPr>
        <w:pStyle w:val="Odstavecseseznamem"/>
        <w:numPr>
          <w:ilvl w:val="0"/>
          <w:numId w:val="2"/>
        </w:numPr>
        <w:spacing w:after="200"/>
        <w:jc w:val="left"/>
      </w:pPr>
      <w:r>
        <w:t>Které ještě nevypsané kur</w:t>
      </w:r>
      <w:r w:rsidR="001318F8">
        <w:t>z</w:t>
      </w:r>
      <w:r>
        <w:t>y mají více než deset zájemců, kteří se ještě nezapsali na žádný konkrétní termín (a kur</w:t>
      </w:r>
      <w:r w:rsidR="001318F8">
        <w:t>z</w:t>
      </w:r>
      <w:r>
        <w:t>u je tedy potřeba vybrat lektora a vypsat termín)?</w:t>
      </w:r>
    </w:p>
    <w:p w14:paraId="3897D4B8" w14:textId="16F9F89D" w:rsidR="00543DF4" w:rsidRDefault="00000000">
      <w:pPr>
        <w:pStyle w:val="Odstavecseseznamem"/>
        <w:numPr>
          <w:ilvl w:val="0"/>
          <w:numId w:val="2"/>
        </w:numPr>
        <w:spacing w:after="200"/>
        <w:jc w:val="left"/>
      </w:pPr>
      <w:r>
        <w:t>Který konkrétní ještě neuskutečněný kur</w:t>
      </w:r>
      <w:r w:rsidR="001318F8">
        <w:t>z</w:t>
      </w:r>
      <w:r>
        <w:t xml:space="preserve"> nemá ani pět zájemců (hrozí že bude zrušen)?</w:t>
      </w:r>
    </w:p>
    <w:p w14:paraId="33C85675" w14:textId="77777777" w:rsidR="00543DF4" w:rsidRDefault="00000000">
      <w:pPr>
        <w:pStyle w:val="Odstavecseseznamem"/>
        <w:numPr>
          <w:ilvl w:val="0"/>
          <w:numId w:val="2"/>
        </w:numPr>
        <w:spacing w:after="200"/>
        <w:jc w:val="left"/>
      </w:pPr>
      <w:r>
        <w:t>Který lektor má nejvyšší účast/úspěšnost? (resp. seřaď lektory dle účasti/úspěšnosti studentů)?</w:t>
      </w:r>
    </w:p>
    <w:p w14:paraId="27A9A883" w14:textId="77777777" w:rsidR="00543DF4" w:rsidRDefault="00000000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32B2738C" w14:textId="77777777" w:rsidR="00543DF4" w:rsidRDefault="00000000">
      <w:pPr>
        <w:pStyle w:val="Nadpis1"/>
      </w:pPr>
      <w:bookmarkStart w:id="3" w:name="_Toc163026736"/>
      <w:r>
        <w:lastRenderedPageBreak/>
        <w:t>Modelování dat</w:t>
      </w:r>
      <w:bookmarkEnd w:id="3"/>
    </w:p>
    <w:p w14:paraId="0307800E" w14:textId="77777777" w:rsidR="00543DF4" w:rsidRDefault="00000000">
      <w:pPr>
        <w:pStyle w:val="Nadpis2"/>
      </w:pPr>
      <w:bookmarkStart w:id="4" w:name="_Toc163026737"/>
      <w:r>
        <w:t>Konceptuální model</w:t>
      </w:r>
      <w:bookmarkEnd w:id="4"/>
    </w:p>
    <w:p w14:paraId="51C8436B" w14:textId="394D7868" w:rsidR="00543DF4" w:rsidRDefault="00000000">
      <w:r>
        <w:t>Vzhledem k diskrepanci mezi teorií relačních databází (kde jsou všechny atributy napříč celou relační strukturou identifikovány unikátně (pokud neslouží ke spojování) a primárně se pro dotazy používá přirozené spojení</w:t>
      </w:r>
      <w:r w:rsidR="00A13B07">
        <w:t>)</w:t>
      </w:r>
      <w:r>
        <w:t xml:space="preserve"> na jedné straně, a praxí tvorby SQL databází (kde jsou z praktických důvodů atributy identifikovány unikátně pouze v rámci jedné entity a to identifikátorem bez diakritiky, pro jejich globální identifikaci se používají prefixy </w:t>
      </w:r>
      <w:proofErr w:type="spellStart"/>
      <w:r>
        <w:t>subrelací</w:t>
      </w:r>
      <w:proofErr w:type="spellEnd"/>
      <w:r>
        <w:t xml:space="preserve"> v „</w:t>
      </w:r>
      <w:proofErr w:type="spellStart"/>
      <w:r>
        <w:t>dot</w:t>
      </w:r>
      <w:proofErr w:type="spellEnd"/>
      <w:r>
        <w:t>“ režimu, a ke spojování se používají řízená spojení s uvedením spojovacích atributů) na straně druhé, bylo nutno přijmout duplicitu pojmenování relací a atributů. V konceptuálním modelu se přidržíme teoretického přístupu, při transformaci relačního modelu na SQL předefinujeme všechny identifikátory dle potřeb praxe.</w:t>
      </w:r>
    </w:p>
    <w:p w14:paraId="0ACF51C5" w14:textId="77777777" w:rsidR="00543DF4" w:rsidRDefault="00000000">
      <w:pPr>
        <w:pStyle w:val="Nadpis3"/>
      </w:pPr>
      <w:r>
        <w:t>Identifikace entitních typů a jejich klíčů:</w:t>
      </w:r>
    </w:p>
    <w:p w14:paraId="4E809A47" w14:textId="77777777" w:rsidR="00543DF4" w:rsidRDefault="00000000">
      <w:pPr>
        <w:ind w:left="1134" w:hanging="1134"/>
      </w:pPr>
      <w:r>
        <w:t xml:space="preserve">ZÁJEMCE – </w:t>
      </w:r>
      <w:r>
        <w:rPr>
          <w:u w:val="single"/>
        </w:rPr>
        <w:t>Č_Z</w:t>
      </w:r>
      <w:r>
        <w:t xml:space="preserve"> (číslo zájemce je vhodný kandidát na klíč, je unikátní)</w:t>
      </w:r>
    </w:p>
    <w:p w14:paraId="36AB79F9" w14:textId="77777777" w:rsidR="00543DF4" w:rsidRDefault="00000000">
      <w:pPr>
        <w:ind w:left="1134" w:hanging="1134"/>
      </w:pPr>
      <w:r>
        <w:t xml:space="preserve">KURZ – </w:t>
      </w:r>
      <w:proofErr w:type="spellStart"/>
      <w:r>
        <w:rPr>
          <w:u w:val="single"/>
        </w:rPr>
        <w:t>Katalog_č</w:t>
      </w:r>
      <w:proofErr w:type="spellEnd"/>
      <w:r>
        <w:t xml:space="preserve"> (katalogové číslo je vhodný kandidát na klíč, je unikátní)</w:t>
      </w:r>
    </w:p>
    <w:p w14:paraId="6B7319AD" w14:textId="77777777" w:rsidR="00543DF4" w:rsidRDefault="00000000">
      <w:pPr>
        <w:ind w:left="1134" w:hanging="1134"/>
      </w:pPr>
      <w:r>
        <w:t xml:space="preserve">LEKTOR – </w:t>
      </w:r>
      <w:r>
        <w:rPr>
          <w:b/>
          <w:bCs/>
          <w:u w:val="single"/>
        </w:rPr>
        <w:t>Č_L</w:t>
      </w:r>
      <w:r>
        <w:t xml:space="preserve"> (číslo lektora je vhodný kandidát na klíč, je unikátní)</w:t>
      </w:r>
    </w:p>
    <w:p w14:paraId="39ACE1FB" w14:textId="77777777" w:rsidR="00543DF4" w:rsidRDefault="00000000">
      <w:pPr>
        <w:ind w:left="1134" w:hanging="1134"/>
      </w:pPr>
      <w:r>
        <w:t xml:space="preserve">ŠABLONA_K – </w:t>
      </w:r>
      <w:proofErr w:type="spellStart"/>
      <w:r>
        <w:rPr>
          <w:u w:val="single"/>
        </w:rPr>
        <w:t>Akreditační_č</w:t>
      </w:r>
      <w:proofErr w:type="spellEnd"/>
      <w:r>
        <w:t xml:space="preserve"> (akreditační číslo je vhodný kandidát na klíč, je unikátní)</w:t>
      </w:r>
    </w:p>
    <w:p w14:paraId="46482CC0" w14:textId="193B9700" w:rsidR="00514272" w:rsidRDefault="00514272">
      <w:pPr>
        <w:ind w:left="1134" w:hanging="1134"/>
      </w:pPr>
      <w:proofErr w:type="spellStart"/>
      <w:r>
        <w:t>KURZ_Stav</w:t>
      </w:r>
      <w:proofErr w:type="spellEnd"/>
      <w:r>
        <w:t xml:space="preserve"> – </w:t>
      </w:r>
      <w:proofErr w:type="spellStart"/>
      <w:r>
        <w:t>Stav_kurzu</w:t>
      </w:r>
      <w:proofErr w:type="spellEnd"/>
      <w:r>
        <w:t xml:space="preserve"> (přidělené unikátní identifikační číslo v číselníku, zamýšlený klíč)</w:t>
      </w:r>
    </w:p>
    <w:p w14:paraId="386635D2" w14:textId="77777777" w:rsidR="00543DF4" w:rsidRDefault="00543DF4">
      <w:pPr>
        <w:ind w:firstLine="708"/>
      </w:pPr>
    </w:p>
    <w:p w14:paraId="442B98BF" w14:textId="77777777" w:rsidR="00543DF4" w:rsidRDefault="00000000">
      <w:pPr>
        <w:pStyle w:val="Nadpis3"/>
      </w:pPr>
      <w:r>
        <w:t>Identifikace vztahů:</w:t>
      </w:r>
    </w:p>
    <w:p w14:paraId="578FC0F6" w14:textId="787D4386" w:rsidR="00543DF4" w:rsidRDefault="00000000">
      <w:pPr>
        <w:ind w:left="1134" w:hanging="1134"/>
      </w:pPr>
      <w:r>
        <w:t xml:space="preserve"> „</w:t>
      </w:r>
      <w:proofErr w:type="spellStart"/>
      <w:r>
        <w:t>je_školen</w:t>
      </w:r>
      <w:proofErr w:type="spellEnd"/>
      <w:r>
        <w:t>“ mezi entitami KURZ a ZÁJEMCE. - Tento vztah popisuje celou genezi vztahu mezi entitami, od registrace, přes platbu, účast až po hodnocení kur</w:t>
      </w:r>
      <w:r w:rsidR="001318F8">
        <w:t>z</w:t>
      </w:r>
      <w:r>
        <w:t>u</w:t>
      </w:r>
    </w:p>
    <w:p w14:paraId="40EA7496" w14:textId="77777777" w:rsidR="00543DF4" w:rsidRDefault="00000000">
      <w:pPr>
        <w:ind w:left="1134" w:hanging="1134"/>
      </w:pPr>
      <w:r>
        <w:t xml:space="preserve"> „školí“ mezi entitami LEKTOR a KURZ. Jednoznačná identifikace vedoucího kurzu.</w:t>
      </w:r>
    </w:p>
    <w:p w14:paraId="7D876273" w14:textId="6EBF8882" w:rsidR="00543DF4" w:rsidRDefault="00000000">
      <w:pPr>
        <w:ind w:left="1134" w:hanging="1134"/>
      </w:pPr>
      <w:r>
        <w:t>„</w:t>
      </w:r>
      <w:proofErr w:type="spellStart"/>
      <w:r>
        <w:t>je_kompetentní</w:t>
      </w:r>
      <w:proofErr w:type="spellEnd"/>
      <w:r>
        <w:t>“ mezi entitami LEKTOR a ŠABLONA_K – Způsobilost vést kur</w:t>
      </w:r>
      <w:r w:rsidR="001318F8">
        <w:t>z</w:t>
      </w:r>
      <w:r>
        <w:t xml:space="preserve"> daného typu</w:t>
      </w:r>
    </w:p>
    <w:p w14:paraId="4DD8CC50" w14:textId="18526E9D" w:rsidR="00543DF4" w:rsidRDefault="00000000">
      <w:pPr>
        <w:ind w:left="1134" w:hanging="1134"/>
      </w:pPr>
      <w:r>
        <w:t xml:space="preserve"> „rezervovat“ mezi entitami ŠABLONA_K a ZÁJEMCE – Předběžné vyjádření zájmu o daný kur</w:t>
      </w:r>
      <w:r w:rsidR="001318F8">
        <w:t>z</w:t>
      </w:r>
      <w:r>
        <w:t>, bez znalosti konkrétního data a lektora.</w:t>
      </w:r>
    </w:p>
    <w:p w14:paraId="112300B1" w14:textId="77777777" w:rsidR="00543DF4" w:rsidRDefault="00000000">
      <w:pPr>
        <w:ind w:left="1134" w:hanging="1134"/>
      </w:pPr>
      <w:r>
        <w:t xml:space="preserve"> „</w:t>
      </w:r>
      <w:proofErr w:type="spellStart"/>
      <w:r>
        <w:t>vygenerovat_kurz</w:t>
      </w:r>
      <w:proofErr w:type="spellEnd"/>
      <w:r>
        <w:t>“ mezi entitami ŠABLONA _K a KURZ – vypsání konkrétního termínu</w:t>
      </w:r>
    </w:p>
    <w:p w14:paraId="06DE41CC" w14:textId="77777777" w:rsidR="00543DF4" w:rsidRDefault="00543DF4"/>
    <w:p w14:paraId="178EEB21" w14:textId="77777777" w:rsidR="00543DF4" w:rsidRDefault="00000000">
      <w:pPr>
        <w:pStyle w:val="Nadpis3"/>
      </w:pPr>
      <w:r>
        <w:lastRenderedPageBreak/>
        <w:t>Vizualizace</w:t>
      </w:r>
    </w:p>
    <w:p w14:paraId="2DCA0CE5" w14:textId="77777777" w:rsidR="00564728" w:rsidRDefault="00F909C6" w:rsidP="00564728">
      <w:pPr>
        <w:keepNext/>
      </w:pPr>
      <w:r>
        <w:rPr>
          <w:noProof/>
          <w:lang w:eastAsia="cs-CZ"/>
        </w:rPr>
        <w:drawing>
          <wp:inline distT="0" distB="0" distL="0" distR="0" wp14:anchorId="3770DFE5" wp14:editId="5303A9AF">
            <wp:extent cx="5753100" cy="5343525"/>
            <wp:effectExtent l="0" t="0" r="0" b="9525"/>
            <wp:docPr id="104640533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15BC" w14:textId="49D59CBA" w:rsidR="00564728" w:rsidRDefault="00564728" w:rsidP="00564728">
      <w:pPr>
        <w:pStyle w:val="Titulek"/>
        <w:rPr>
          <w:szCs w:val="20"/>
        </w:rPr>
      </w:pPr>
      <w:bookmarkStart w:id="5" w:name="_Toc164928060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bCs/>
        </w:rPr>
        <w:t>:</w:t>
      </w:r>
      <w:r>
        <w:rPr>
          <w:szCs w:val="20"/>
        </w:rPr>
        <w:t xml:space="preserve"> ER model školícího centra</w:t>
      </w:r>
      <w:bookmarkEnd w:id="5"/>
    </w:p>
    <w:p w14:paraId="068818FA" w14:textId="11102279" w:rsidR="001318F8" w:rsidRPr="007F6256" w:rsidRDefault="001318F8" w:rsidP="001318F8">
      <w:pPr>
        <w:pStyle w:val="Zdroj"/>
      </w:pPr>
      <w:r>
        <w:t>(zdroj: vlastní práce</w:t>
      </w:r>
      <w:r>
        <w:t xml:space="preserve"> „O“</w:t>
      </w:r>
      <w:r>
        <w:t>)</w:t>
      </w:r>
    </w:p>
    <w:p w14:paraId="69925A2E" w14:textId="77777777" w:rsidR="00543DF4" w:rsidRDefault="00000000">
      <w:pPr>
        <w:pStyle w:val="Nadpis3"/>
      </w:pPr>
      <w:r>
        <w:t>Identifikace integritních omezení:</w:t>
      </w:r>
    </w:p>
    <w:p w14:paraId="2E9A8FA6" w14:textId="77777777" w:rsidR="00543DF4" w:rsidRDefault="00000000">
      <w:pPr>
        <w:ind w:left="708"/>
      </w:pPr>
      <w:r>
        <w:t>Vztah „</w:t>
      </w:r>
      <w:proofErr w:type="spellStart"/>
      <w:r>
        <w:t>je_školen</w:t>
      </w:r>
      <w:proofErr w:type="spellEnd"/>
      <w:r>
        <w:t xml:space="preserve">“ je typu </w:t>
      </w:r>
      <w:proofErr w:type="gramStart"/>
      <w:r>
        <w:t>M:N</w:t>
      </w:r>
      <w:proofErr w:type="gramEnd"/>
      <w:r>
        <w:t>, jelikož se každý zájemce může (a nemusí) zúčastnit více kurzů a každý kurz může (a nemusí) studovat více zájemců.</w:t>
      </w:r>
    </w:p>
    <w:p w14:paraId="7A858D39" w14:textId="77777777" w:rsidR="00543DF4" w:rsidRDefault="00000000">
      <w:pPr>
        <w:ind w:left="708"/>
      </w:pPr>
      <w:r>
        <w:t xml:space="preserve">Vztah „školí“ je typu </w:t>
      </w:r>
      <w:proofErr w:type="gramStart"/>
      <w:r>
        <w:t>1:N</w:t>
      </w:r>
      <w:proofErr w:type="gramEnd"/>
      <w:r>
        <w:t>, jeho determinantem je entitní typ KURZ, neboť u kurzu lze jednoznačně říct, kdo ho vede.</w:t>
      </w:r>
    </w:p>
    <w:p w14:paraId="7087AD34" w14:textId="77777777" w:rsidR="00543DF4" w:rsidRDefault="00000000">
      <w:pPr>
        <w:ind w:left="708"/>
      </w:pPr>
      <w:r>
        <w:t>Vztah „</w:t>
      </w:r>
      <w:proofErr w:type="spellStart"/>
      <w:r>
        <w:t>je_kompetentní</w:t>
      </w:r>
      <w:proofErr w:type="spellEnd"/>
      <w:r>
        <w:t xml:space="preserve">“ je typu </w:t>
      </w:r>
      <w:proofErr w:type="gramStart"/>
      <w:r>
        <w:t>M:N</w:t>
      </w:r>
      <w:proofErr w:type="gramEnd"/>
      <w:r>
        <w:t>, jelikož lektor může (a nemusí) být kompetentní k více šablonám a šablona může (a nemusí) mít více kompetentních lektorů.</w:t>
      </w:r>
    </w:p>
    <w:p w14:paraId="200C9A81" w14:textId="77777777" w:rsidR="00543DF4" w:rsidRDefault="00000000">
      <w:pPr>
        <w:ind w:left="708"/>
      </w:pPr>
      <w:r>
        <w:t xml:space="preserve">Vztah „rezervovat“ je typu </w:t>
      </w:r>
      <w:proofErr w:type="gramStart"/>
      <w:r>
        <w:t>M:N</w:t>
      </w:r>
      <w:proofErr w:type="gramEnd"/>
      <w:r>
        <w:t>, jelikož šablona kurzu může mít (a nemusí) více zájemců o rezervaci a jeden zájemce může (a nemusí) mít více rezervovaných šablon.</w:t>
      </w:r>
    </w:p>
    <w:p w14:paraId="1E900F06" w14:textId="77777777" w:rsidR="00543DF4" w:rsidRDefault="00000000">
      <w:pPr>
        <w:ind w:left="708"/>
      </w:pPr>
      <w:r>
        <w:t>Vztah „</w:t>
      </w:r>
      <w:proofErr w:type="spellStart"/>
      <w:r>
        <w:t>vygenerovat_kurz</w:t>
      </w:r>
      <w:proofErr w:type="spellEnd"/>
      <w:r>
        <w:t xml:space="preserve">“ je typu </w:t>
      </w:r>
      <w:proofErr w:type="gramStart"/>
      <w:r>
        <w:t>1:N</w:t>
      </w:r>
      <w:proofErr w:type="gramEnd"/>
      <w:r>
        <w:t>, jeho determinantem je entitní typ KURZ, neboť u kurzu lze jednoznačně říct, ze které šablony vychází.</w:t>
      </w:r>
    </w:p>
    <w:p w14:paraId="179D0996" w14:textId="77777777" w:rsidR="00543DF4" w:rsidRDefault="00543DF4">
      <w:pPr>
        <w:ind w:left="708"/>
      </w:pPr>
    </w:p>
    <w:p w14:paraId="7E858001" w14:textId="77777777" w:rsidR="00543DF4" w:rsidRDefault="00000000">
      <w:r>
        <w:tab/>
      </w:r>
    </w:p>
    <w:p w14:paraId="628C8F43" w14:textId="77777777" w:rsidR="00543DF4" w:rsidRDefault="00000000">
      <w:pPr>
        <w:pStyle w:val="Nadpis2"/>
      </w:pPr>
      <w:bookmarkStart w:id="6" w:name="_Hlk161833193"/>
      <w:bookmarkStart w:id="7" w:name="_Toc163026738"/>
      <w:r>
        <w:t>Transformace na relační model</w:t>
      </w:r>
      <w:bookmarkEnd w:id="6"/>
      <w:bookmarkEnd w:id="7"/>
    </w:p>
    <w:p w14:paraId="4560E291" w14:textId="77777777" w:rsidR="00543DF4" w:rsidRDefault="00000000">
      <w:pPr>
        <w:pStyle w:val="Nadpis3"/>
      </w:pPr>
      <w:r>
        <w:t>Standardní relační transformace</w:t>
      </w:r>
    </w:p>
    <w:p w14:paraId="30E0BDBA" w14:textId="77777777" w:rsidR="00543DF4" w:rsidRDefault="00543DF4"/>
    <w:p w14:paraId="38DB555F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KURZ(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u w:val="single"/>
        </w:rPr>
        <w:t>Katalog_č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Délka_kurzu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Datum_konání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Místo_konání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Cena,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Akreditační_č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r w:rsidRPr="0051268A">
        <w:rPr>
          <w:rFonts w:ascii="Courier New" w:hAnsi="Courier New" w:cs="Courier New"/>
          <w:i/>
          <w:iCs/>
          <w:sz w:val="24"/>
          <w:szCs w:val="24"/>
        </w:rPr>
        <w:t>Č_L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Stav_kurzu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5166FE51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KURZ_Stav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1268A">
        <w:rPr>
          <w:rFonts w:ascii="Courier New" w:hAnsi="Courier New" w:cs="Courier New"/>
          <w:sz w:val="24"/>
          <w:szCs w:val="24"/>
          <w:u w:val="single"/>
        </w:rPr>
        <w:t>Stav_kurzu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Stav_kurzu_popisek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77375D56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ZÁJEMCE(</w:t>
      </w:r>
      <w:proofErr w:type="gramEnd"/>
      <w:r>
        <w:rPr>
          <w:rFonts w:ascii="Courier New" w:hAnsi="Courier New" w:cs="Courier New"/>
          <w:sz w:val="24"/>
          <w:szCs w:val="24"/>
          <w:u w:val="single"/>
        </w:rPr>
        <w:t>Č_Z,</w:t>
      </w:r>
      <w:r>
        <w:rPr>
          <w:rFonts w:ascii="Courier New" w:hAnsi="Courier New" w:cs="Courier New"/>
          <w:sz w:val="24"/>
          <w:szCs w:val="24"/>
        </w:rPr>
        <w:t xml:space="preserve"> Jméno, Adresa)</w:t>
      </w:r>
    </w:p>
    <w:p w14:paraId="2204AC5F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ŠABLONA_</w:t>
      </w:r>
      <w:proofErr w:type="gramStart"/>
      <w:r>
        <w:rPr>
          <w:rFonts w:ascii="Courier New" w:hAnsi="Courier New" w:cs="Courier New"/>
          <w:sz w:val="24"/>
          <w:szCs w:val="24"/>
        </w:rPr>
        <w:t>k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u w:val="single"/>
        </w:rPr>
        <w:t>Akreditační_č</w:t>
      </w:r>
      <w:proofErr w:type="spellEnd"/>
      <w:r w:rsidRPr="005126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Název_kurzu</w:t>
      </w:r>
      <w:proofErr w:type="spellEnd"/>
      <w:r>
        <w:rPr>
          <w:rFonts w:ascii="Courier New" w:hAnsi="Courier New" w:cs="Courier New"/>
          <w:sz w:val="24"/>
          <w:szCs w:val="24"/>
        </w:rPr>
        <w:t>, Kompetence)</w:t>
      </w:r>
    </w:p>
    <w:p w14:paraId="2855835E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LEKTOR(</w:t>
      </w:r>
      <w:proofErr w:type="gramEnd"/>
      <w:r>
        <w:rPr>
          <w:rFonts w:ascii="Courier New" w:hAnsi="Courier New" w:cs="Courier New"/>
          <w:sz w:val="24"/>
          <w:szCs w:val="24"/>
          <w:u w:val="single"/>
        </w:rPr>
        <w:t>Č_L</w:t>
      </w:r>
      <w:r w:rsidRPr="0051268A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Jméno, Adresa)</w:t>
      </w:r>
    </w:p>
    <w:p w14:paraId="739D723B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je_</w:t>
      </w:r>
      <w:proofErr w:type="gramStart"/>
      <w:r>
        <w:rPr>
          <w:rFonts w:ascii="Courier New" w:hAnsi="Courier New" w:cs="Courier New"/>
          <w:sz w:val="24"/>
          <w:szCs w:val="24"/>
        </w:rPr>
        <w:t>kompetentní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iCs/>
          <w:sz w:val="24"/>
          <w:szCs w:val="24"/>
          <w:u w:val="single"/>
        </w:rPr>
        <w:t>Č_L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iCs/>
          <w:sz w:val="24"/>
          <w:szCs w:val="24"/>
          <w:u w:val="single"/>
        </w:rPr>
        <w:t>Akreditační_č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7A342D67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rezervace</w:t>
      </w:r>
      <w:r>
        <w:rPr>
          <w:rFonts w:ascii="Courier New" w:hAnsi="Courier New" w:cs="Courier New"/>
          <w:i/>
          <w:iCs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iCs/>
          <w:sz w:val="24"/>
          <w:szCs w:val="24"/>
          <w:u w:val="single"/>
        </w:rPr>
        <w:t>Č_Z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iCs/>
          <w:sz w:val="24"/>
          <w:szCs w:val="24"/>
          <w:u w:val="single"/>
        </w:rPr>
        <w:t>Akreditační_č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Datum_rezervace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3EBEBEE1" w14:textId="6906E7FD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je_</w:t>
      </w:r>
      <w:proofErr w:type="gramStart"/>
      <w:r>
        <w:rPr>
          <w:rFonts w:ascii="Courier New" w:hAnsi="Courier New" w:cs="Courier New"/>
          <w:sz w:val="24"/>
          <w:szCs w:val="24"/>
        </w:rPr>
        <w:t>školen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sz w:val="24"/>
          <w:szCs w:val="24"/>
          <w:u w:val="single"/>
        </w:rPr>
        <w:t>Katalog_č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r>
        <w:rPr>
          <w:rFonts w:ascii="Courier New" w:hAnsi="Courier New" w:cs="Courier New"/>
          <w:i/>
          <w:iCs/>
          <w:sz w:val="24"/>
          <w:szCs w:val="24"/>
          <w:u w:val="single"/>
        </w:rPr>
        <w:t>Č_Z</w:t>
      </w:r>
      <w:r>
        <w:rPr>
          <w:rFonts w:ascii="Courier New" w:hAnsi="Courier New" w:cs="Courier New"/>
          <w:sz w:val="24"/>
          <w:szCs w:val="24"/>
        </w:rPr>
        <w:t xml:space="preserve">, Certifikát, </w:t>
      </w:r>
      <w:proofErr w:type="spellStart"/>
      <w:r>
        <w:rPr>
          <w:rFonts w:ascii="Courier New" w:hAnsi="Courier New" w:cs="Courier New"/>
          <w:sz w:val="24"/>
          <w:szCs w:val="24"/>
        </w:rPr>
        <w:t>Úhrada_kurzu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36AD9E52" w14:textId="77777777" w:rsidR="00543DF4" w:rsidRDefault="00543DF4">
      <w:pPr>
        <w:pStyle w:val="Tabulka"/>
        <w:rPr>
          <w:rFonts w:ascii="Courier New" w:hAnsi="Courier New" w:cs="Courier New"/>
          <w:sz w:val="24"/>
          <w:szCs w:val="24"/>
        </w:rPr>
      </w:pPr>
    </w:p>
    <w:p w14:paraId="3D9F8ECC" w14:textId="53012EBC" w:rsidR="00543DF4" w:rsidRDefault="00E70551" w:rsidP="0051268A">
      <w:pPr>
        <w:pStyle w:val="Nadpis3"/>
      </w:pPr>
      <w:r>
        <w:t>Použité postupy a i</w:t>
      </w:r>
      <w:r w:rsidRPr="0051268A">
        <w:t xml:space="preserve">ntegritní omezení </w:t>
      </w:r>
    </w:p>
    <w:p w14:paraId="0D1551BD" w14:textId="28656CBC" w:rsidR="00543DF4" w:rsidRDefault="00000000" w:rsidP="0051268A">
      <w:r w:rsidRPr="0051268A">
        <w:t>Ze vztah</w:t>
      </w:r>
      <w:r w:rsidR="001D3139">
        <w:t>ů</w:t>
      </w:r>
      <w:r w:rsidRPr="0051268A">
        <w:t xml:space="preserve"> </w:t>
      </w:r>
      <w:proofErr w:type="gramStart"/>
      <w:r w:rsidRPr="0051268A">
        <w:t>M:N</w:t>
      </w:r>
      <w:proofErr w:type="gramEnd"/>
      <w:r w:rsidRPr="0051268A">
        <w:t xml:space="preserve"> vznikly tři </w:t>
      </w:r>
      <w:r w:rsidR="001D3139">
        <w:t xml:space="preserve">nové </w:t>
      </w:r>
      <w:r w:rsidRPr="0051268A">
        <w:t>relace</w:t>
      </w:r>
      <w:r w:rsidR="001D3139">
        <w:t xml:space="preserve">: </w:t>
      </w:r>
      <w:proofErr w:type="spellStart"/>
      <w:r w:rsidR="001D3139">
        <w:t>je_školen</w:t>
      </w:r>
      <w:proofErr w:type="spellEnd"/>
      <w:r w:rsidRPr="0051268A">
        <w:t xml:space="preserve"> </w:t>
      </w:r>
      <w:r w:rsidR="001D3139">
        <w:t>(</w:t>
      </w:r>
      <w:r w:rsidRPr="0051268A">
        <w:t xml:space="preserve">KURZ </w:t>
      </w:r>
      <w:r w:rsidR="001D3139">
        <w:t>vs</w:t>
      </w:r>
      <w:r w:rsidRPr="0051268A">
        <w:t xml:space="preserve"> ZÁJEMCE</w:t>
      </w:r>
      <w:r w:rsidR="001D3139">
        <w:t>)</w:t>
      </w:r>
      <w:r w:rsidRPr="0051268A">
        <w:t xml:space="preserve">, </w:t>
      </w:r>
      <w:r w:rsidR="001D3139">
        <w:t>rezervace (</w:t>
      </w:r>
      <w:r w:rsidRPr="0051268A">
        <w:t xml:space="preserve">ZÁJEMCE </w:t>
      </w:r>
      <w:r w:rsidR="001D3139">
        <w:t>vs</w:t>
      </w:r>
      <w:r w:rsidRPr="0051268A">
        <w:t xml:space="preserve"> ŠABLONA</w:t>
      </w:r>
      <w:r w:rsidR="001D3139">
        <w:t xml:space="preserve">) a </w:t>
      </w:r>
      <w:proofErr w:type="spellStart"/>
      <w:r w:rsidR="001D3139">
        <w:t>je_kompetentní</w:t>
      </w:r>
      <w:proofErr w:type="spellEnd"/>
      <w:r w:rsidR="001D3139">
        <w:t xml:space="preserve"> (</w:t>
      </w:r>
      <w:r w:rsidRPr="0051268A">
        <w:t xml:space="preserve">ŠABLONA </w:t>
      </w:r>
      <w:r w:rsidR="001D3139">
        <w:t>vs</w:t>
      </w:r>
      <w:r>
        <w:t xml:space="preserve"> </w:t>
      </w:r>
      <w:r w:rsidRPr="0051268A">
        <w:t>LEKTOR</w:t>
      </w:r>
      <w:r w:rsidR="001D3139">
        <w:t>). I</w:t>
      </w:r>
      <w:r>
        <w:t xml:space="preserve">ntegritní omezení </w:t>
      </w:r>
      <w:r w:rsidR="00E70551">
        <w:t>jsou částečně pokryta relačním modelem (</w:t>
      </w:r>
      <w:r w:rsidR="0051268A">
        <w:t xml:space="preserve">zejména </w:t>
      </w:r>
      <w:r w:rsidR="00E70551">
        <w:t xml:space="preserve">kardinalita), k dalšímu ošetření </w:t>
      </w:r>
      <w:r>
        <w:t xml:space="preserve">zbylo automatické vyplnění </w:t>
      </w:r>
      <w:r w:rsidR="00E70551">
        <w:t xml:space="preserve">všech </w:t>
      </w:r>
      <w:r>
        <w:t xml:space="preserve">umělých klíčů, </w:t>
      </w:r>
      <w:r w:rsidR="00E70551">
        <w:t xml:space="preserve">zajištění </w:t>
      </w:r>
      <w:r>
        <w:t>unikátnost</w:t>
      </w:r>
      <w:r w:rsidR="00E70551">
        <w:t>i</w:t>
      </w:r>
      <w:r>
        <w:t xml:space="preserve"> alternativních klíčových množin </w:t>
      </w:r>
      <w:r w:rsidR="00E70551">
        <w:t xml:space="preserve">(jméno v entitách ZÁJEMCE a LEKTOR) </w:t>
      </w:r>
      <w:r>
        <w:t>a povinné vyplnění všech atributů</w:t>
      </w:r>
      <w:r w:rsidR="00E70551">
        <w:t>, s</w:t>
      </w:r>
      <w:r w:rsidR="0051268A">
        <w:t> </w:t>
      </w:r>
      <w:r w:rsidR="00E70551">
        <w:t>výjimkou</w:t>
      </w:r>
      <w:r w:rsidR="0051268A">
        <w:t xml:space="preserve"> </w:t>
      </w:r>
      <w:r w:rsidR="00E70551">
        <w:t xml:space="preserve">několika málo neklíčových: </w:t>
      </w:r>
      <w:r>
        <w:t>rezervace</w:t>
      </w:r>
      <w:r w:rsidR="0051268A">
        <w:t xml:space="preserve"> </w:t>
      </w:r>
      <w:r>
        <w:t>(</w:t>
      </w:r>
      <w:proofErr w:type="spellStart"/>
      <w:r>
        <w:t>datum_rezervace</w:t>
      </w:r>
      <w:proofErr w:type="spellEnd"/>
      <w:r>
        <w:t xml:space="preserve">) a </w:t>
      </w:r>
      <w:proofErr w:type="spellStart"/>
      <w:r>
        <w:t>je</w:t>
      </w:r>
      <w:r w:rsidR="0051268A">
        <w:t>_</w:t>
      </w:r>
      <w:r>
        <w:t>školen</w:t>
      </w:r>
      <w:proofErr w:type="spellEnd"/>
      <w:r w:rsidR="0051268A">
        <w:t xml:space="preserve"> </w:t>
      </w:r>
      <w:r>
        <w:t>(Certifikát,</w:t>
      </w:r>
      <w:r w:rsidR="0051268A">
        <w:t xml:space="preserve"> </w:t>
      </w:r>
      <w:r>
        <w:t>Úhrada kurzu)</w:t>
      </w:r>
    </w:p>
    <w:p w14:paraId="031EA39B" w14:textId="77777777" w:rsidR="00543DF4" w:rsidRDefault="00543DF4" w:rsidP="0051268A">
      <w:pPr>
        <w:pStyle w:val="Tabulka"/>
        <w:rPr>
          <w:rFonts w:ascii="Courier New" w:hAnsi="Courier New" w:cs="Courier New"/>
        </w:rPr>
      </w:pPr>
    </w:p>
    <w:p w14:paraId="497713A0" w14:textId="77777777" w:rsidR="00543DF4" w:rsidRDefault="00000000">
      <w:pPr>
        <w:pStyle w:val="Nadpis3"/>
      </w:pPr>
      <w:r>
        <w:t>Formalizace dotazů v relačním kalkulu</w:t>
      </w:r>
    </w:p>
    <w:p w14:paraId="7838C24E" w14:textId="77777777" w:rsidR="00543DF4" w:rsidRPr="001318F8" w:rsidRDefault="00000000">
      <w:pPr>
        <w:rPr>
          <w:color w:val="0070C0"/>
        </w:rPr>
      </w:pPr>
      <w:proofErr w:type="gramStart"/>
      <w:r w:rsidRPr="001318F8">
        <w:rPr>
          <w:color w:val="0070C0"/>
        </w:rPr>
        <w:t>….</w:t>
      </w:r>
      <w:proofErr w:type="gramEnd"/>
      <w:r w:rsidRPr="001318F8">
        <w:rPr>
          <w:color w:val="0070C0"/>
        </w:rPr>
        <w:t>(TODO)</w:t>
      </w:r>
    </w:p>
    <w:p w14:paraId="333BD22E" w14:textId="32060A04" w:rsidR="00564728" w:rsidRDefault="00564728" w:rsidP="00564728">
      <w:pPr>
        <w:jc w:val="left"/>
      </w:pPr>
      <w:r>
        <w:t>Dotaz č. 4:</w:t>
      </w:r>
      <w:r>
        <w:br/>
      </w:r>
      <w:r w:rsidRPr="00564728">
        <w:t>SABLONA*(</w:t>
      </w:r>
      <w:proofErr w:type="gramStart"/>
      <w:r w:rsidRPr="00564728">
        <w:t>KURZ(</w:t>
      </w:r>
      <w:proofErr w:type="spellStart"/>
      <w:proofErr w:type="gramEnd"/>
      <w:r w:rsidRPr="00564728">
        <w:t>Stav_kurzu</w:t>
      </w:r>
      <w:proofErr w:type="spellEnd"/>
      <w:r w:rsidRPr="00564728">
        <w:t xml:space="preserve"> in (</w:t>
      </w:r>
      <w:proofErr w:type="spellStart"/>
      <w:r w:rsidRPr="00564728">
        <w:t>KURZ_Stav</w:t>
      </w:r>
      <w:proofErr w:type="spellEnd"/>
      <w:r w:rsidRPr="00564728">
        <w:t>(</w:t>
      </w:r>
      <w:proofErr w:type="spellStart"/>
      <w:r w:rsidRPr="00564728">
        <w:t>Stav_kurzu_popisek</w:t>
      </w:r>
      <w:proofErr w:type="spellEnd"/>
      <w:r w:rsidRPr="00564728">
        <w:t>='Připravováno')[</w:t>
      </w:r>
      <w:proofErr w:type="spellStart"/>
      <w:r w:rsidRPr="00564728">
        <w:t>Stav_kurzu</w:t>
      </w:r>
      <w:proofErr w:type="spellEnd"/>
      <w:r w:rsidRPr="00564728">
        <w:t>])) - KURZ&lt;*((</w:t>
      </w:r>
      <w:proofErr w:type="spellStart"/>
      <w:r w:rsidRPr="00564728">
        <w:t>Katalog_č</w:t>
      </w:r>
      <w:proofErr w:type="spellEnd"/>
      <w:r w:rsidRPr="00564728">
        <w:t xml:space="preserve"> G </w:t>
      </w:r>
      <w:proofErr w:type="spellStart"/>
      <w:r w:rsidRPr="00564728">
        <w:t>count</w:t>
      </w:r>
      <w:proofErr w:type="spellEnd"/>
      <w:r w:rsidRPr="00564728">
        <w:t>(Č_Z) (</w:t>
      </w:r>
      <w:proofErr w:type="spellStart"/>
      <w:r w:rsidRPr="00564728">
        <w:t>je_školen</w:t>
      </w:r>
      <w:proofErr w:type="spellEnd"/>
      <w:r w:rsidRPr="00564728">
        <w:t>))(</w:t>
      </w:r>
      <w:proofErr w:type="spellStart"/>
      <w:r w:rsidRPr="00564728">
        <w:t>count</w:t>
      </w:r>
      <w:proofErr w:type="spellEnd"/>
      <w:r w:rsidRPr="00564728">
        <w:t>(Č_Z)&gt;=5)))[</w:t>
      </w:r>
      <w:proofErr w:type="spellStart"/>
      <w:r w:rsidRPr="00564728">
        <w:t>Katalog_č,Datum_konání</w:t>
      </w:r>
      <w:proofErr w:type="spellEnd"/>
      <w:r w:rsidRPr="00564728">
        <w:t xml:space="preserve">, </w:t>
      </w:r>
      <w:proofErr w:type="spellStart"/>
      <w:r w:rsidRPr="00564728">
        <w:t>Akreditační_č</w:t>
      </w:r>
      <w:proofErr w:type="spellEnd"/>
      <w:r w:rsidRPr="00564728">
        <w:t xml:space="preserve">, </w:t>
      </w:r>
      <w:proofErr w:type="spellStart"/>
      <w:r w:rsidRPr="00564728">
        <w:t>Název_kurzu</w:t>
      </w:r>
      <w:proofErr w:type="spellEnd"/>
      <w:r w:rsidRPr="00564728">
        <w:t>]</w:t>
      </w:r>
    </w:p>
    <w:p w14:paraId="2817B577" w14:textId="77777777" w:rsidR="00543DF4" w:rsidRDefault="00543DF4">
      <w:pPr>
        <w:pStyle w:val="Tabulka"/>
        <w:rPr>
          <w:rFonts w:ascii="Courier New" w:hAnsi="Courier New" w:cs="Courier New"/>
          <w:sz w:val="24"/>
          <w:szCs w:val="24"/>
        </w:rPr>
      </w:pPr>
    </w:p>
    <w:p w14:paraId="30996A9A" w14:textId="77777777" w:rsidR="00543DF4" w:rsidRDefault="00000000">
      <w:pPr>
        <w:pStyle w:val="Nadpis3"/>
      </w:pPr>
      <w:r>
        <w:t xml:space="preserve">Transformace na SQL atributy (v [] jsou identifikační </w:t>
      </w:r>
      <w:proofErr w:type="spellStart"/>
      <w:r>
        <w:t>aliasy</w:t>
      </w:r>
      <w:proofErr w:type="spellEnd"/>
      <w:r>
        <w:t xml:space="preserve"> relací):</w:t>
      </w:r>
    </w:p>
    <w:p w14:paraId="4B64A2FD" w14:textId="75235E06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[K]-KURZ (</w:t>
      </w:r>
      <w:proofErr w:type="spellStart"/>
      <w:r>
        <w:rPr>
          <w:rFonts w:ascii="Courier New" w:hAnsi="Courier New" w:cs="Courier New"/>
          <w:sz w:val="24"/>
          <w:szCs w:val="24"/>
          <w:u w:val="single"/>
        </w:rPr>
        <w:t>K.ID_Katalog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K.Delka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K.Datum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K.Misto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K.Cena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S.ID_Akreditace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, </w:t>
      </w:r>
      <w:proofErr w:type="spellStart"/>
      <w:r w:rsidRPr="0051268A">
        <w:rPr>
          <w:rFonts w:ascii="Courier New" w:hAnsi="Courier New" w:cs="Courier New"/>
          <w:i/>
          <w:iCs/>
          <w:sz w:val="24"/>
          <w:szCs w:val="24"/>
        </w:rPr>
        <w:t>L.ID_Lektor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>, KS.ID</w:t>
      </w:r>
      <w:r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br/>
        <w:t>[KS]-</w:t>
      </w:r>
      <w:r w:rsidR="004D6464" w:rsidDel="004D64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STAV</w:t>
      </w:r>
      <w:r w:rsidR="004D6464">
        <w:rPr>
          <w:rFonts w:ascii="Courier New" w:hAnsi="Courier New" w:cs="Courier New"/>
          <w:sz w:val="24"/>
          <w:szCs w:val="24"/>
        </w:rPr>
        <w:t>_</w:t>
      </w:r>
      <w:proofErr w:type="gramStart"/>
      <w:r w:rsidR="004D6464">
        <w:rPr>
          <w:rFonts w:ascii="Courier New" w:hAnsi="Courier New" w:cs="Courier New"/>
          <w:sz w:val="24"/>
          <w:szCs w:val="24"/>
        </w:rPr>
        <w:t>K</w:t>
      </w:r>
      <w:r>
        <w:rPr>
          <w:rFonts w:ascii="Courier New" w:hAnsi="Courier New" w:cs="Courier New"/>
          <w:sz w:val="24"/>
          <w:szCs w:val="24"/>
        </w:rPr>
        <w:t>(</w:t>
      </w:r>
      <w:proofErr w:type="gramEnd"/>
      <w:r w:rsidRPr="0051268A">
        <w:rPr>
          <w:rFonts w:ascii="Courier New" w:hAnsi="Courier New" w:cs="Courier New"/>
          <w:sz w:val="24"/>
          <w:szCs w:val="24"/>
          <w:u w:val="single"/>
        </w:rPr>
        <w:t>KS.ID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KS.descr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ECD9D26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[Z]-</w:t>
      </w:r>
      <w:proofErr w:type="gramStart"/>
      <w:r>
        <w:rPr>
          <w:rFonts w:ascii="Courier New" w:hAnsi="Courier New" w:cs="Courier New"/>
          <w:sz w:val="24"/>
          <w:szCs w:val="24"/>
        </w:rPr>
        <w:t>ZAJEMCE(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u w:val="single"/>
        </w:rPr>
        <w:t>Z.ID_Zajemce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Z.Jmeno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Z.Prijmeni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Z.Adresa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112A174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[S]-SABLONA (</w:t>
      </w:r>
      <w:proofErr w:type="spellStart"/>
      <w:r>
        <w:rPr>
          <w:rFonts w:ascii="Courier New" w:hAnsi="Courier New" w:cs="Courier New"/>
          <w:sz w:val="24"/>
          <w:szCs w:val="24"/>
          <w:u w:val="single"/>
        </w:rPr>
        <w:t>S.ID_Akreditace</w:t>
      </w:r>
      <w:proofErr w:type="spellEnd"/>
      <w:r w:rsidRPr="0051268A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268A">
        <w:rPr>
          <w:rFonts w:ascii="Courier New" w:hAnsi="Courier New" w:cs="Courier New"/>
          <w:sz w:val="24"/>
          <w:szCs w:val="24"/>
        </w:rPr>
        <w:t>S.</w:t>
      </w:r>
      <w:r>
        <w:rPr>
          <w:rFonts w:ascii="Courier New" w:hAnsi="Courier New" w:cs="Courier New"/>
          <w:sz w:val="24"/>
          <w:szCs w:val="24"/>
        </w:rPr>
        <w:t>Nazev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S.Kompetence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22C8D9A7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[L]-</w:t>
      </w:r>
      <w:proofErr w:type="gramStart"/>
      <w:r>
        <w:rPr>
          <w:rFonts w:ascii="Courier New" w:hAnsi="Courier New" w:cs="Courier New"/>
          <w:sz w:val="24"/>
          <w:szCs w:val="24"/>
        </w:rPr>
        <w:t>LEKTOR(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u w:val="single"/>
        </w:rPr>
        <w:t>L.ID_Lektor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L.Jmeno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L.Prijmeni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L.Adresa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0E528E79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[P]-</w:t>
      </w:r>
      <w:proofErr w:type="gramStart"/>
      <w:r>
        <w:rPr>
          <w:rFonts w:ascii="Courier New" w:hAnsi="Courier New" w:cs="Courier New"/>
          <w:sz w:val="24"/>
          <w:szCs w:val="24"/>
        </w:rPr>
        <w:t>KOMPETENCE(</w:t>
      </w:r>
      <w:proofErr w:type="spellStart"/>
      <w:proofErr w:type="gramEnd"/>
      <w:r>
        <w:rPr>
          <w:rFonts w:ascii="Courier New" w:hAnsi="Courier New" w:cs="Courier New"/>
          <w:i/>
          <w:iCs/>
          <w:sz w:val="24"/>
          <w:szCs w:val="24"/>
          <w:u w:val="single"/>
        </w:rPr>
        <w:t>L.ID_Lektor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iCs/>
          <w:sz w:val="24"/>
          <w:szCs w:val="24"/>
          <w:u w:val="single"/>
        </w:rPr>
        <w:t>S.ID_Akreditace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10307148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[R]-</w:t>
      </w:r>
      <w:proofErr w:type="gramStart"/>
      <w:r>
        <w:rPr>
          <w:rFonts w:ascii="Courier New" w:hAnsi="Courier New" w:cs="Courier New"/>
          <w:sz w:val="24"/>
          <w:szCs w:val="24"/>
        </w:rPr>
        <w:t>REZERVACE</w:t>
      </w:r>
      <w:r>
        <w:rPr>
          <w:rFonts w:ascii="Courier New" w:hAnsi="Courier New" w:cs="Courier New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sz w:val="24"/>
          <w:szCs w:val="24"/>
          <w:u w:val="single"/>
        </w:rPr>
        <w:t>Z.ID_Zajemce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iCs/>
          <w:sz w:val="24"/>
          <w:szCs w:val="24"/>
          <w:u w:val="single"/>
        </w:rPr>
        <w:t>S.ID_Akreditace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R.Datum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2D7688E9" w14:textId="77777777" w:rsidR="00543DF4" w:rsidRDefault="00000000">
      <w:pPr>
        <w:pStyle w:val="Tabulk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[U]-</w:t>
      </w:r>
      <w:proofErr w:type="gramStart"/>
      <w:r>
        <w:rPr>
          <w:rFonts w:ascii="Courier New" w:hAnsi="Courier New" w:cs="Courier New"/>
          <w:sz w:val="24"/>
          <w:szCs w:val="24"/>
        </w:rPr>
        <w:t>UCAST(</w:t>
      </w:r>
      <w:proofErr w:type="spellStart"/>
      <w:proofErr w:type="gramEnd"/>
      <w:r>
        <w:rPr>
          <w:rFonts w:ascii="Courier New" w:hAnsi="Courier New" w:cs="Courier New"/>
          <w:i/>
          <w:iCs/>
          <w:sz w:val="24"/>
          <w:szCs w:val="24"/>
          <w:u w:val="single"/>
        </w:rPr>
        <w:t>K.ID_Katalog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4"/>
          <w:szCs w:val="24"/>
          <w:u w:val="single"/>
        </w:rPr>
        <w:t>Z.ID_Zajemce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U.Certifikat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U.Uhrada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5774C19" w14:textId="0A10313E" w:rsidR="00543DF4" w:rsidRDefault="00543DF4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</w:p>
    <w:p w14:paraId="2CAF5178" w14:textId="77777777" w:rsidR="00543DF4" w:rsidRDefault="00000000">
      <w:pPr>
        <w:pStyle w:val="Nadpis1"/>
      </w:pPr>
      <w:bookmarkStart w:id="8" w:name="_Toc163026739"/>
      <w:r>
        <w:t>Realizace v prostředí SQL</w:t>
      </w:r>
      <w:bookmarkEnd w:id="8"/>
    </w:p>
    <w:p w14:paraId="5CD54222" w14:textId="77777777" w:rsidR="00543DF4" w:rsidRDefault="00000000">
      <w:pPr>
        <w:pStyle w:val="Nadpis2"/>
      </w:pPr>
      <w:bookmarkStart w:id="9" w:name="_Toc163026740"/>
      <w:r>
        <w:t>Návrh tabulek, včetně datových typů (CREATE TABLE)</w:t>
      </w:r>
      <w:bookmarkEnd w:id="9"/>
    </w:p>
    <w:p w14:paraId="20525F97" w14:textId="6EAFB3F6" w:rsidR="008C4009" w:rsidRDefault="008C4009" w:rsidP="008C4009">
      <w:pPr>
        <w:pStyle w:val="Nadpis3"/>
        <w:rPr>
          <w:noProof/>
          <w:lang w:val="en-US"/>
        </w:rPr>
      </w:pPr>
      <w:r>
        <w:rPr>
          <w:noProof/>
          <w:lang w:val="en-US"/>
        </w:rPr>
        <w:t>Tvorba tabulek</w:t>
      </w:r>
    </w:p>
    <w:p w14:paraId="1B8E4066" w14:textId="65D83F24" w:rsidR="008C4009" w:rsidRDefault="008C4009" w:rsidP="008C4009">
      <w:pPr>
        <w:rPr>
          <w:lang w:val="en-US"/>
        </w:rPr>
      </w:pP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proofErr w:type="spellStart"/>
      <w:r w:rsidR="004D6464"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tvořeny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sytaxe</w:t>
      </w:r>
      <w:proofErr w:type="spellEnd"/>
      <w:r>
        <w:rPr>
          <w:lang w:val="en-US"/>
        </w:rPr>
        <w:t>:</w:t>
      </w:r>
    </w:p>
    <w:p w14:paraId="630A03A2" w14:textId="3B690BA3" w:rsidR="008C4009" w:rsidRDefault="008C4009" w:rsidP="007F6256">
      <w:pPr>
        <w:pStyle w:val="Tabulka"/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CREATE TABLE </w:t>
      </w:r>
      <w:proofErr w:type="spellStart"/>
      <w:r w:rsidR="004D6464">
        <w:rPr>
          <w:lang w:val="en-US"/>
        </w:rPr>
        <w:t>table</w:t>
      </w:r>
      <w:r w:rsidR="004D6464">
        <w:rPr>
          <w:i/>
          <w:iCs/>
          <w:lang w:val="en-US"/>
        </w:rPr>
        <w:t>name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(</w:t>
      </w:r>
      <w:r w:rsidR="0065354B">
        <w:rPr>
          <w:lang w:val="en-US"/>
        </w:rPr>
        <w:br/>
      </w:r>
      <w:r>
        <w:rPr>
          <w:i/>
          <w:iCs/>
          <w:lang w:val="en-US"/>
        </w:rPr>
        <w:t xml:space="preserve">POLOZKA </w:t>
      </w:r>
      <w:r w:rsidRPr="007F6256">
        <w:rPr>
          <w:lang w:val="en-US"/>
        </w:rPr>
        <w:t>[</w:t>
      </w:r>
      <w:r w:rsidR="0065354B" w:rsidRPr="0051268A">
        <w:rPr>
          <w:noProof/>
          <w:lang w:val="en-US"/>
        </w:rPr>
        <w:t>GENERATED ALWAYS AS IDENTITY</w:t>
      </w:r>
      <w:r w:rsidR="0065354B">
        <w:rPr>
          <w:noProof/>
          <w:lang w:val="en-US"/>
        </w:rPr>
        <w:t>]</w:t>
      </w:r>
      <w:r w:rsidR="0065354B">
        <w:rPr>
          <w:noProof/>
          <w:lang w:val="en-US"/>
        </w:rPr>
        <w:br/>
        <w:t>[</w:t>
      </w:r>
      <w:r w:rsidRPr="007F6256">
        <w:rPr>
          <w:lang w:val="en-US"/>
        </w:rPr>
        <w:t>,</w:t>
      </w:r>
      <w:r>
        <w:rPr>
          <w:i/>
          <w:iCs/>
          <w:lang w:val="en-US"/>
        </w:rPr>
        <w:t>POLOZKA….</w:t>
      </w:r>
      <w:r w:rsidRPr="007F6256">
        <w:rPr>
          <w:lang w:val="en-US"/>
        </w:rPr>
        <w:t>],</w:t>
      </w:r>
      <w:r w:rsidR="0065354B">
        <w:rPr>
          <w:lang w:val="en-US"/>
        </w:rPr>
        <w:br/>
      </w:r>
      <w:r w:rsidRPr="007F6256">
        <w:rPr>
          <w:lang w:val="en-US"/>
        </w:rPr>
        <w:t>PRIMARY KEY</w:t>
      </w:r>
      <w:r w:rsidR="0065354B">
        <w:rPr>
          <w:lang w:val="en-US"/>
        </w:rPr>
        <w:t xml:space="preserve"> (</w:t>
      </w:r>
      <w:proofErr w:type="spellStart"/>
      <w:r w:rsidR="0065354B">
        <w:rPr>
          <w:i/>
          <w:iCs/>
          <w:lang w:val="en-US"/>
        </w:rPr>
        <w:t>keyname</w:t>
      </w:r>
      <w:proofErr w:type="spellEnd"/>
      <w:r w:rsidR="0065354B">
        <w:rPr>
          <w:lang w:val="en-US"/>
        </w:rPr>
        <w:t>));</w:t>
      </w:r>
    </w:p>
    <w:p w14:paraId="0D34A896" w14:textId="77777777" w:rsidR="0003155D" w:rsidRDefault="0065354B" w:rsidP="0003155D">
      <w:pPr>
        <w:pStyle w:val="Tabulka"/>
        <w:rPr>
          <w:lang w:val="en-US"/>
        </w:rPr>
      </w:pPr>
      <w:proofErr w:type="gramStart"/>
      <w:r>
        <w:rPr>
          <w:i/>
          <w:iCs/>
          <w:lang w:val="en-US"/>
        </w:rPr>
        <w:t>POLOZKA :</w:t>
      </w:r>
      <w:proofErr w:type="gramEnd"/>
      <w:r>
        <w:rPr>
          <w:i/>
          <w:iCs/>
          <w:lang w:val="en-US"/>
        </w:rPr>
        <w:t xml:space="preserve">- </w:t>
      </w:r>
      <w:proofErr w:type="spellStart"/>
      <w:r>
        <w:rPr>
          <w:i/>
          <w:iCs/>
          <w:lang w:val="en-US"/>
        </w:rPr>
        <w:t>itemname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itemtype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[[NOT] NULL] [DEFAULT </w:t>
      </w:r>
      <w:r>
        <w:rPr>
          <w:i/>
          <w:iCs/>
          <w:lang w:val="en-US"/>
        </w:rPr>
        <w:t>value</w:t>
      </w:r>
      <w:r>
        <w:rPr>
          <w:lang w:val="en-US"/>
        </w:rPr>
        <w:t>]</w:t>
      </w:r>
    </w:p>
    <w:p w14:paraId="234548D1" w14:textId="77777777" w:rsidR="0003155D" w:rsidRDefault="0003155D" w:rsidP="0003155D">
      <w:pPr>
        <w:pStyle w:val="Tabulka"/>
        <w:rPr>
          <w:lang w:val="en-US"/>
        </w:rPr>
      </w:pPr>
    </w:p>
    <w:p w14:paraId="32B912FA" w14:textId="2604F4DD" w:rsidR="0003155D" w:rsidRDefault="0003155D" w:rsidP="007F6256">
      <w:pPr>
        <w:rPr>
          <w:noProof/>
          <w:lang w:val="en-US"/>
        </w:rPr>
      </w:pPr>
      <w:r>
        <w:rPr>
          <w:noProof/>
          <w:lang w:val="en-US"/>
        </w:rPr>
        <w:t>Takto byly vytvořeny tabulky: lektor, sablona, kurz, kompetence, stav_k, zajemce, rezervace, ucast</w:t>
      </w:r>
    </w:p>
    <w:p w14:paraId="140886C9" w14:textId="2EA04A55" w:rsidR="0003155D" w:rsidRDefault="0003155D" w:rsidP="007F6256">
      <w:pPr>
        <w:pStyle w:val="Nadpis3"/>
        <w:rPr>
          <w:lang w:val="en-US"/>
        </w:rPr>
      </w:pPr>
      <w:proofErr w:type="spellStart"/>
      <w:r>
        <w:rPr>
          <w:lang w:val="en-US"/>
        </w:rPr>
        <w:t>Zavedení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omezení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indexů</w:t>
      </w:r>
      <w:proofErr w:type="spellEnd"/>
    </w:p>
    <w:p w14:paraId="3CC9C2B7" w14:textId="69ED283B" w:rsidR="0065354B" w:rsidRDefault="0065354B" w:rsidP="0003155D">
      <w:pPr>
        <w:rPr>
          <w:lang w:val="en-US"/>
        </w:rPr>
      </w:pPr>
      <w:proofErr w:type="spellStart"/>
      <w:r>
        <w:rPr>
          <w:lang w:val="en-US"/>
        </w:rPr>
        <w:t>Dále</w:t>
      </w:r>
      <w:proofErr w:type="spellEnd"/>
      <w:r>
        <w:rPr>
          <w:lang w:val="en-US"/>
        </w:rPr>
        <w:t xml:space="preserve"> </w:t>
      </w:r>
      <w:proofErr w:type="spellStart"/>
      <w:r w:rsidR="004D6464">
        <w:rPr>
          <w:lang w:val="en-US"/>
        </w:rPr>
        <w:t>jsou</w:t>
      </w:r>
      <w:proofErr w:type="spellEnd"/>
      <w:r w:rsidR="004D6464">
        <w:rPr>
          <w:lang w:val="en-US"/>
        </w:rPr>
        <w:t xml:space="preserve"> </w:t>
      </w:r>
      <w:proofErr w:type="spellStart"/>
      <w:r w:rsidR="004D6464">
        <w:rPr>
          <w:lang w:val="en-US"/>
        </w:rPr>
        <w:t>na</w:t>
      </w:r>
      <w:proofErr w:type="spellEnd"/>
      <w:r w:rsidR="0003155D">
        <w:rPr>
          <w:lang w:val="en-US"/>
        </w:rPr>
        <w:t xml:space="preserve"> </w:t>
      </w:r>
      <w:proofErr w:type="spellStart"/>
      <w:r w:rsidR="0003155D">
        <w:rPr>
          <w:lang w:val="en-US"/>
        </w:rPr>
        <w:t>každou</w:t>
      </w:r>
      <w:proofErr w:type="spellEnd"/>
      <w:r w:rsidR="004D6464">
        <w:rPr>
          <w:lang w:val="en-US"/>
        </w:rPr>
        <w:t xml:space="preserve"> </w:t>
      </w:r>
      <w:proofErr w:type="spellStart"/>
      <w:r w:rsidR="004D6464">
        <w:rPr>
          <w:lang w:val="en-US"/>
        </w:rPr>
        <w:t>vytvořenou</w:t>
      </w:r>
      <w:proofErr w:type="spellEnd"/>
      <w:r w:rsidR="004D6464">
        <w:rPr>
          <w:lang w:val="en-US"/>
        </w:rPr>
        <w:t xml:space="preserve"> </w:t>
      </w:r>
      <w:proofErr w:type="spellStart"/>
      <w:r w:rsidR="004D6464">
        <w:rPr>
          <w:lang w:val="en-US"/>
        </w:rPr>
        <w:t>tabulku</w:t>
      </w:r>
      <w:proofErr w:type="spellEnd"/>
      <w:r w:rsidR="004D6464">
        <w:rPr>
          <w:lang w:val="en-US"/>
        </w:rPr>
        <w:t xml:space="preserve"> </w:t>
      </w:r>
      <w:proofErr w:type="spellStart"/>
      <w:r>
        <w:rPr>
          <w:lang w:val="en-US"/>
        </w:rPr>
        <w:t>doplněna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integritní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omezení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zejména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klíče</w:t>
      </w:r>
      <w:proofErr w:type="spellEnd"/>
      <w:r>
        <w:rPr>
          <w:lang w:val="en-US"/>
        </w:rPr>
        <w:t xml:space="preserve"> </w:t>
      </w:r>
      <w:r w:rsidR="0003155D">
        <w:rPr>
          <w:lang w:val="en-US"/>
        </w:rPr>
        <w:t xml:space="preserve">a </w:t>
      </w:r>
      <w:proofErr w:type="spellStart"/>
      <w:r w:rsidR="0003155D">
        <w:rPr>
          <w:lang w:val="en-US"/>
        </w:rPr>
        <w:t>unikátní</w:t>
      </w:r>
      <w:proofErr w:type="spellEnd"/>
      <w:r w:rsidR="0003155D">
        <w:rPr>
          <w:lang w:val="en-US"/>
        </w:rPr>
        <w:t xml:space="preserve"> </w:t>
      </w:r>
      <w:proofErr w:type="spellStart"/>
      <w:r w:rsidR="007F6256">
        <w:rPr>
          <w:lang w:val="en-US"/>
        </w:rPr>
        <w:t>omezení</w:t>
      </w:r>
      <w:proofErr w:type="spellEnd"/>
      <w:r w:rsidR="007F6256">
        <w:rPr>
          <w:lang w:val="en-US"/>
        </w:rPr>
        <w:t xml:space="preserve">, 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užitím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>:</w:t>
      </w:r>
    </w:p>
    <w:p w14:paraId="7217CAAD" w14:textId="2A1CCC56" w:rsidR="0065354B" w:rsidRDefault="0065354B" w:rsidP="004D6464">
      <w:pPr>
        <w:pStyle w:val="Tabulka"/>
        <w:rPr>
          <w:noProof/>
          <w:lang w:val="en-US"/>
        </w:rPr>
      </w:pPr>
      <w:r>
        <w:rPr>
          <w:noProof/>
          <w:lang w:val="en-US"/>
        </w:rPr>
        <w:t xml:space="preserve">:- </w:t>
      </w:r>
      <w:r>
        <w:rPr>
          <w:noProof/>
          <w:lang w:val="en-US"/>
        </w:rPr>
        <w:t xml:space="preserve">ALTER TABLE </w:t>
      </w:r>
      <w:r w:rsidR="004D6464">
        <w:rPr>
          <w:noProof/>
          <w:lang w:val="en-US"/>
        </w:rPr>
        <w:t>table</w:t>
      </w:r>
      <w:r w:rsidR="004D6464">
        <w:rPr>
          <w:i/>
          <w:iCs/>
          <w:noProof/>
          <w:lang w:val="en-US"/>
        </w:rPr>
        <w:t>name</w:t>
      </w:r>
      <w:r>
        <w:rPr>
          <w:i/>
          <w:iCs/>
          <w:noProof/>
          <w:lang w:val="en-US"/>
        </w:rPr>
        <w:t xml:space="preserve"> OMEZENI </w:t>
      </w:r>
      <w:r w:rsidRPr="007F6256">
        <w:rPr>
          <w:noProof/>
          <w:lang w:val="en-US"/>
        </w:rPr>
        <w:t>[,</w:t>
      </w:r>
      <w:r>
        <w:rPr>
          <w:i/>
          <w:iCs/>
          <w:noProof/>
          <w:lang w:val="en-US"/>
        </w:rPr>
        <w:t xml:space="preserve"> OMEZENI</w:t>
      </w:r>
      <w:r w:rsidRPr="007F6256">
        <w:rPr>
          <w:noProof/>
          <w:lang w:val="en-US"/>
        </w:rPr>
        <w:t>…]</w:t>
      </w:r>
      <w:r>
        <w:rPr>
          <w:noProof/>
          <w:lang w:val="en-US"/>
        </w:rPr>
        <w:t>;</w:t>
      </w:r>
    </w:p>
    <w:p w14:paraId="30DAF019" w14:textId="211E9E75" w:rsidR="0065354B" w:rsidRDefault="0065354B" w:rsidP="004D6464">
      <w:pPr>
        <w:pStyle w:val="Tabulka"/>
        <w:rPr>
          <w:noProof/>
          <w:lang w:val="en-US"/>
        </w:rPr>
      </w:pPr>
      <w:r>
        <w:rPr>
          <w:noProof/>
          <w:lang w:val="en-US"/>
        </w:rPr>
        <w:t xml:space="preserve">OMEZENI :- </w:t>
      </w:r>
      <w:r>
        <w:rPr>
          <w:noProof/>
          <w:lang w:val="en-US"/>
        </w:rPr>
        <w:t xml:space="preserve">ADD </w:t>
      </w:r>
      <w:r w:rsidRPr="0051268A">
        <w:rPr>
          <w:noProof/>
          <w:lang w:val="en-US"/>
        </w:rPr>
        <w:t xml:space="preserve">CONSTRAINT </w:t>
      </w:r>
      <w:r w:rsidR="004D6464">
        <w:rPr>
          <w:i/>
          <w:iCs/>
          <w:noProof/>
          <w:lang w:val="en-US"/>
        </w:rPr>
        <w:t>name</w:t>
      </w:r>
      <w:r>
        <w:rPr>
          <w:noProof/>
          <w:lang w:val="en-US"/>
        </w:rPr>
        <w:t xml:space="preserve"> </w:t>
      </w:r>
      <w:r w:rsidRPr="0051268A">
        <w:rPr>
          <w:noProof/>
          <w:lang w:val="en-US"/>
        </w:rPr>
        <w:t>FOREIGN KEY (</w:t>
      </w:r>
      <w:r>
        <w:rPr>
          <w:i/>
          <w:iCs/>
          <w:noProof/>
          <w:lang w:val="en-US"/>
        </w:rPr>
        <w:t>own_key</w:t>
      </w:r>
      <w:r w:rsidRPr="0051268A">
        <w:rPr>
          <w:noProof/>
          <w:lang w:val="en-US"/>
        </w:rPr>
        <w:t xml:space="preserve">) REFERENCES </w:t>
      </w:r>
      <w:r w:rsidRPr="007F6256">
        <w:rPr>
          <w:i/>
          <w:iCs/>
          <w:noProof/>
          <w:lang w:val="en-US"/>
        </w:rPr>
        <w:t>foreign_table</w:t>
      </w:r>
      <w:r w:rsidRPr="0051268A">
        <w:rPr>
          <w:noProof/>
          <w:lang w:val="en-US"/>
        </w:rPr>
        <w:t>(</w:t>
      </w:r>
      <w:r w:rsidRPr="007F6256">
        <w:rPr>
          <w:i/>
          <w:iCs/>
          <w:noProof/>
          <w:lang w:val="en-US"/>
        </w:rPr>
        <w:t>foreign_key</w:t>
      </w:r>
      <w:r w:rsidRPr="0051268A">
        <w:rPr>
          <w:noProof/>
          <w:lang w:val="en-US"/>
        </w:rPr>
        <w:t>)</w:t>
      </w:r>
    </w:p>
    <w:p w14:paraId="26A01BDF" w14:textId="4A565BF1" w:rsidR="0065354B" w:rsidRDefault="0065354B" w:rsidP="004D6464">
      <w:pPr>
        <w:pStyle w:val="Tabulka"/>
        <w:rPr>
          <w:lang w:val="en-US"/>
        </w:rPr>
      </w:pPr>
      <w:r>
        <w:rPr>
          <w:noProof/>
          <w:lang w:val="en-US"/>
        </w:rPr>
        <w:t>případně i OMEZENI :-</w:t>
      </w:r>
      <w:r w:rsidR="004D6464">
        <w:rPr>
          <w:noProof/>
          <w:lang w:val="en-US"/>
        </w:rPr>
        <w:t xml:space="preserve"> ADD</w:t>
      </w:r>
      <w:r w:rsidR="004D6464" w:rsidRPr="004D6464">
        <w:rPr>
          <w:lang w:val="en-US"/>
        </w:rPr>
        <w:t xml:space="preserve"> </w:t>
      </w:r>
      <w:r w:rsidR="004D6464">
        <w:rPr>
          <w:lang w:val="en-US"/>
        </w:rPr>
        <w:t xml:space="preserve">CONSTRAINT </w:t>
      </w:r>
      <w:r w:rsidR="004D6464">
        <w:rPr>
          <w:i/>
          <w:iCs/>
          <w:lang w:val="en-US"/>
        </w:rPr>
        <w:t>name</w:t>
      </w:r>
      <w:r w:rsidR="004D6464">
        <w:rPr>
          <w:lang w:val="en-US"/>
        </w:rPr>
        <w:t xml:space="preserve"> UNIQUE (</w:t>
      </w:r>
      <w:r w:rsidR="004D6464" w:rsidRPr="007F6256">
        <w:rPr>
          <w:i/>
          <w:iCs/>
          <w:lang w:val="en-US"/>
        </w:rPr>
        <w:t>key</w:t>
      </w:r>
      <w:proofErr w:type="gramStart"/>
      <w:r w:rsidR="004D6464">
        <w:rPr>
          <w:lang w:val="en-US"/>
        </w:rPr>
        <w:t>[,</w:t>
      </w:r>
      <w:r w:rsidR="004D6464" w:rsidRPr="007F6256">
        <w:rPr>
          <w:i/>
          <w:iCs/>
          <w:lang w:val="en-US"/>
        </w:rPr>
        <w:t>key</w:t>
      </w:r>
      <w:proofErr w:type="gramEnd"/>
      <w:r w:rsidR="004D6464">
        <w:rPr>
          <w:lang w:val="en-US"/>
        </w:rPr>
        <w:t>]</w:t>
      </w:r>
      <w:r w:rsidR="004D6464">
        <w:rPr>
          <w:lang w:val="en-US"/>
        </w:rPr>
        <w:t>)</w:t>
      </w:r>
    </w:p>
    <w:p w14:paraId="392EADD3" w14:textId="3815ECE5" w:rsidR="004D6464" w:rsidRDefault="004D6464" w:rsidP="004D6464">
      <w:pPr>
        <w:pStyle w:val="Tabulka"/>
        <w:rPr>
          <w:lang w:val="en-US"/>
        </w:rPr>
      </w:pPr>
      <w:proofErr w:type="spellStart"/>
      <w:r>
        <w:rPr>
          <w:lang w:val="en-US"/>
        </w:rPr>
        <w:t>nebo</w:t>
      </w:r>
      <w:proofErr w:type="spellEnd"/>
      <w:r w:rsidR="00995CE2">
        <w:rPr>
          <w:lang w:val="en-US"/>
        </w:rPr>
        <w:t xml:space="preserve"> </w:t>
      </w:r>
      <w:proofErr w:type="spellStart"/>
      <w:r w:rsidR="00995CE2">
        <w:rPr>
          <w:lang w:val="en-US"/>
        </w:rPr>
        <w:t>i</w:t>
      </w:r>
      <w:proofErr w:type="spellEnd"/>
      <w:r w:rsidR="00995CE2">
        <w:rPr>
          <w:lang w:val="en-US"/>
        </w:rPr>
        <w:t xml:space="preserve"> </w:t>
      </w:r>
      <w:proofErr w:type="gramStart"/>
      <w:r>
        <w:rPr>
          <w:lang w:val="en-US"/>
        </w:rPr>
        <w:t>OMEZENI :</w:t>
      </w:r>
      <w:proofErr w:type="gramEnd"/>
      <w:r>
        <w:rPr>
          <w:lang w:val="en-US"/>
        </w:rPr>
        <w:t xml:space="preserve">- ADD CONSTRAINT name </w:t>
      </w:r>
      <w:r>
        <w:rPr>
          <w:lang w:val="en-US"/>
        </w:rPr>
        <w:t>CHECK (</w:t>
      </w:r>
      <w:r>
        <w:rPr>
          <w:i/>
          <w:iCs/>
          <w:lang w:val="en-US"/>
        </w:rPr>
        <w:t>PODMINKA</w:t>
      </w:r>
      <w:r>
        <w:rPr>
          <w:lang w:val="en-US"/>
        </w:rPr>
        <w:t>)</w:t>
      </w:r>
    </w:p>
    <w:p w14:paraId="33EAA413" w14:textId="77777777" w:rsidR="004D6464" w:rsidRDefault="004D6464" w:rsidP="004D6464">
      <w:pPr>
        <w:pStyle w:val="Tabulka"/>
        <w:rPr>
          <w:lang w:val="en-US"/>
        </w:rPr>
      </w:pPr>
    </w:p>
    <w:p w14:paraId="0082CB3A" w14:textId="62CBDCDB" w:rsidR="004D6464" w:rsidRDefault="004D6464" w:rsidP="007F6256">
      <w:pPr>
        <w:rPr>
          <w:sz w:val="20"/>
          <w:szCs w:val="20"/>
          <w:lang w:val="en-US" w:eastAsia="cs-CZ"/>
        </w:rPr>
      </w:pPr>
      <w:r>
        <w:rPr>
          <w:lang w:val="en-US" w:eastAsia="cs-CZ"/>
        </w:rPr>
        <w:t>a</w:t>
      </w:r>
      <w:r w:rsidR="007F6256">
        <w:rPr>
          <w:lang w:val="en-US" w:eastAsia="cs-CZ"/>
        </w:rPr>
        <w:t xml:space="preserve"> </w:t>
      </w:r>
      <w:proofErr w:type="spellStart"/>
      <w:r w:rsidR="007F6256">
        <w:rPr>
          <w:lang w:val="en-US" w:eastAsia="cs-CZ"/>
        </w:rPr>
        <w:t>pokud</w:t>
      </w:r>
      <w:proofErr w:type="spellEnd"/>
      <w:r w:rsidR="007F6256">
        <w:rPr>
          <w:lang w:val="en-US" w:eastAsia="cs-CZ"/>
        </w:rPr>
        <w:t xml:space="preserve"> to </w:t>
      </w:r>
      <w:proofErr w:type="spellStart"/>
      <w:r w:rsidR="007F6256">
        <w:rPr>
          <w:lang w:val="en-US" w:eastAsia="cs-CZ"/>
        </w:rPr>
        <w:t>bylo</w:t>
      </w:r>
      <w:proofErr w:type="spellEnd"/>
      <w:r w:rsidR="007F6256">
        <w:rPr>
          <w:lang w:val="en-US" w:eastAsia="cs-CZ"/>
        </w:rPr>
        <w:t xml:space="preserve"> </w:t>
      </w:r>
      <w:proofErr w:type="spellStart"/>
      <w:r w:rsidR="007F6256">
        <w:rPr>
          <w:lang w:val="en-US" w:eastAsia="cs-CZ"/>
        </w:rPr>
        <w:t>nutné</w:t>
      </w:r>
      <w:proofErr w:type="spellEnd"/>
      <w:r w:rsidR="007F6256">
        <w:rPr>
          <w:lang w:val="en-US" w:eastAsia="cs-CZ"/>
        </w:rPr>
        <w:t xml:space="preserve">, </w:t>
      </w:r>
      <w:proofErr w:type="spellStart"/>
      <w:r w:rsidR="007F6256">
        <w:rPr>
          <w:lang w:val="en-US" w:eastAsia="cs-CZ"/>
        </w:rPr>
        <w:t>doplněny</w:t>
      </w:r>
      <w:proofErr w:type="spellEnd"/>
      <w:r>
        <w:rPr>
          <w:lang w:val="en-US" w:eastAsia="cs-CZ"/>
        </w:rPr>
        <w:t xml:space="preserve"> </w:t>
      </w:r>
      <w:proofErr w:type="spellStart"/>
      <w:r>
        <w:rPr>
          <w:lang w:val="en-US" w:eastAsia="cs-CZ"/>
        </w:rPr>
        <w:t>indexy</w:t>
      </w:r>
      <w:proofErr w:type="spellEnd"/>
      <w:r>
        <w:rPr>
          <w:lang w:val="en-US" w:eastAsia="cs-CZ"/>
        </w:rPr>
        <w:t>:</w:t>
      </w:r>
    </w:p>
    <w:p w14:paraId="47336426" w14:textId="77777777" w:rsidR="0003155D" w:rsidRDefault="004D6464" w:rsidP="0003155D">
      <w:pPr>
        <w:pStyle w:val="Tabulka"/>
        <w:rPr>
          <w:noProof/>
          <w:lang w:val="en-US"/>
        </w:rPr>
      </w:pPr>
      <w:r>
        <w:rPr>
          <w:noProof/>
          <w:lang w:val="en-US"/>
        </w:rPr>
        <w:t xml:space="preserve">:- </w:t>
      </w:r>
      <w:r w:rsidRPr="0051268A">
        <w:rPr>
          <w:noProof/>
          <w:lang w:val="en-US"/>
        </w:rPr>
        <w:t xml:space="preserve">CREATE INDEX </w:t>
      </w:r>
      <w:r w:rsidRPr="007F6256">
        <w:rPr>
          <w:i/>
          <w:iCs/>
          <w:noProof/>
          <w:lang w:val="en-US"/>
        </w:rPr>
        <w:t>indexname</w:t>
      </w:r>
      <w:r w:rsidRPr="0051268A">
        <w:rPr>
          <w:noProof/>
          <w:lang w:val="en-US"/>
        </w:rPr>
        <w:t xml:space="preserve"> ON </w:t>
      </w:r>
      <w:r w:rsidRPr="007F6256">
        <w:rPr>
          <w:i/>
          <w:iCs/>
          <w:noProof/>
          <w:lang w:val="en-US"/>
        </w:rPr>
        <w:t>tablename</w:t>
      </w:r>
      <w:r w:rsidRPr="0051268A">
        <w:rPr>
          <w:noProof/>
          <w:lang w:val="en-US"/>
        </w:rPr>
        <w:t>(</w:t>
      </w:r>
      <w:r w:rsidRPr="00A2421C">
        <w:rPr>
          <w:i/>
          <w:iCs/>
          <w:lang w:val="en-US"/>
        </w:rPr>
        <w:t>key</w:t>
      </w:r>
      <w:proofErr w:type="gramStart"/>
      <w:r>
        <w:rPr>
          <w:lang w:val="en-US"/>
        </w:rPr>
        <w:t>[,</w:t>
      </w:r>
      <w:r w:rsidRPr="00A2421C">
        <w:rPr>
          <w:i/>
          <w:iCs/>
          <w:lang w:val="en-US"/>
        </w:rPr>
        <w:t>key</w:t>
      </w:r>
      <w:proofErr w:type="gramEnd"/>
      <w:r>
        <w:rPr>
          <w:lang w:val="en-US"/>
        </w:rPr>
        <w:t>])</w:t>
      </w:r>
      <w:r w:rsidRPr="0051268A">
        <w:rPr>
          <w:noProof/>
          <w:lang w:val="en-US"/>
        </w:rPr>
        <w:t>);</w:t>
      </w:r>
    </w:p>
    <w:p w14:paraId="6BFE41AE" w14:textId="33465FD2" w:rsidR="0065354B" w:rsidRDefault="007F6256" w:rsidP="007F6256">
      <w:pPr>
        <w:pStyle w:val="Nadpis3"/>
        <w:rPr>
          <w:noProof/>
          <w:lang w:val="en-US"/>
        </w:rPr>
      </w:pPr>
      <w:r>
        <w:rPr>
          <w:noProof/>
          <w:lang w:val="en-US"/>
        </w:rPr>
        <w:t>Definice integritních omezení funkcí</w:t>
      </w:r>
    </w:p>
    <w:p w14:paraId="77F16B8C" w14:textId="2A0E6ADC" w:rsidR="0003155D" w:rsidRDefault="0003155D" w:rsidP="004D6464">
      <w:pPr>
        <w:rPr>
          <w:noProof/>
          <w:lang w:val="en-US"/>
        </w:rPr>
      </w:pPr>
      <w:r>
        <w:rPr>
          <w:noProof/>
          <w:lang w:val="en-US"/>
        </w:rPr>
        <w:t>Dále byly vytvořeny integritní funkce:</w:t>
      </w:r>
    </w:p>
    <w:p w14:paraId="00D64606" w14:textId="2C23A4DF" w:rsidR="0003155D" w:rsidRDefault="0003155D" w:rsidP="007F6256">
      <w:pPr>
        <w:pStyle w:val="Tabulka"/>
        <w:rPr>
          <w:noProof/>
          <w:lang w:val="en-US"/>
        </w:rPr>
      </w:pPr>
      <w:r w:rsidRPr="0003155D">
        <w:rPr>
          <w:noProof/>
          <w:lang w:val="en-US"/>
        </w:rPr>
        <w:t>CREATE OR REPLACE FUNCTION fn_check_kompetence(fn_lektor_id INT, fn_sablona_id INT)</w:t>
      </w:r>
      <w:r>
        <w:rPr>
          <w:noProof/>
          <w:lang w:val="en-US"/>
        </w:rPr>
        <w:t xml:space="preserve"> </w:t>
      </w:r>
      <w:r w:rsidRPr="0003155D">
        <w:rPr>
          <w:noProof/>
          <w:lang w:val="en-US"/>
        </w:rPr>
        <w:t>RETURNS BOOL</w:t>
      </w:r>
    </w:p>
    <w:p w14:paraId="345AEFD7" w14:textId="6D1A764C" w:rsidR="0003155D" w:rsidRPr="0051268A" w:rsidRDefault="0003155D" w:rsidP="0003155D">
      <w:pPr>
        <w:pStyle w:val="Tabulka"/>
        <w:rPr>
          <w:noProof/>
          <w:lang w:val="en-US"/>
        </w:rPr>
      </w:pPr>
      <w:r w:rsidRPr="0003155D">
        <w:rPr>
          <w:noProof/>
          <w:lang w:val="en-US"/>
        </w:rPr>
        <w:t>CREATE OR REPLACE FUNCTION fn_kurz_started(fn_kurz_id INT)</w:t>
      </w:r>
      <w:r w:rsidRPr="0003155D">
        <w:t xml:space="preserve"> </w:t>
      </w:r>
      <w:r w:rsidRPr="0003155D">
        <w:rPr>
          <w:noProof/>
          <w:lang w:val="en-US"/>
        </w:rPr>
        <w:t>RETURNS DATE</w:t>
      </w:r>
    </w:p>
    <w:p w14:paraId="1786259C" w14:textId="30E7FBEE" w:rsidR="0003155D" w:rsidRDefault="0003155D" w:rsidP="0003155D">
      <w:pPr>
        <w:pStyle w:val="Nadpis3"/>
        <w:rPr>
          <w:lang w:val="en-US"/>
        </w:rPr>
      </w:pPr>
      <w:proofErr w:type="spellStart"/>
      <w:r>
        <w:rPr>
          <w:lang w:val="en-US"/>
        </w:rPr>
        <w:t>Zadání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</w:p>
    <w:p w14:paraId="2BCAD238" w14:textId="4B1C4B6B" w:rsidR="0065354B" w:rsidRDefault="004D6464" w:rsidP="0003155D">
      <w:pPr>
        <w:rPr>
          <w:lang w:val="en-US"/>
        </w:rPr>
      </w:pP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následně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naplněny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vzoru</w:t>
      </w:r>
      <w:proofErr w:type="spellEnd"/>
      <w:r>
        <w:rPr>
          <w:lang w:val="en-US"/>
        </w:rPr>
        <w:t>:</w:t>
      </w:r>
    </w:p>
    <w:p w14:paraId="2B88AF46" w14:textId="62A74C0F" w:rsidR="004D6464" w:rsidRDefault="0003155D" w:rsidP="008C4009">
      <w:pPr>
        <w:rPr>
          <w:lang w:val="en-US"/>
        </w:rPr>
      </w:pP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INSERT INTO </w:t>
      </w:r>
      <w:proofErr w:type="spellStart"/>
      <w:r>
        <w:rPr>
          <w:i/>
          <w:iCs/>
          <w:lang w:val="en-US"/>
        </w:rPr>
        <w:t>tablename</w:t>
      </w:r>
      <w:proofErr w:type="spellEnd"/>
      <w:r>
        <w:rPr>
          <w:lang w:val="en-US"/>
        </w:rPr>
        <w:t xml:space="preserve"> (</w:t>
      </w:r>
      <w:r w:rsidRPr="00A2421C">
        <w:rPr>
          <w:i/>
          <w:iCs/>
          <w:lang w:val="en-US"/>
        </w:rPr>
        <w:t>key</w:t>
      </w:r>
      <w:r>
        <w:rPr>
          <w:lang w:val="en-US"/>
        </w:rPr>
        <w:t>[,</w:t>
      </w:r>
      <w:r w:rsidRPr="00A2421C">
        <w:rPr>
          <w:i/>
          <w:iCs/>
          <w:lang w:val="en-US"/>
        </w:rPr>
        <w:t>key</w:t>
      </w:r>
      <w:r>
        <w:rPr>
          <w:lang w:val="en-US"/>
        </w:rPr>
        <w:t>]</w:t>
      </w:r>
      <w:r>
        <w:rPr>
          <w:lang w:val="en-US"/>
        </w:rPr>
        <w:t>) VALUES (</w:t>
      </w:r>
      <w:r>
        <w:rPr>
          <w:i/>
          <w:iCs/>
          <w:lang w:val="en-US"/>
        </w:rPr>
        <w:t>value</w:t>
      </w:r>
      <w:r>
        <w:rPr>
          <w:lang w:val="en-US"/>
        </w:rPr>
        <w:t>[,</w:t>
      </w:r>
      <w:r>
        <w:rPr>
          <w:i/>
          <w:iCs/>
          <w:lang w:val="en-US"/>
        </w:rPr>
        <w:t>value</w:t>
      </w:r>
      <w:r>
        <w:rPr>
          <w:lang w:val="en-US"/>
        </w:rPr>
        <w:t>]</w:t>
      </w:r>
      <w:r>
        <w:rPr>
          <w:lang w:val="en-US"/>
        </w:rPr>
        <w:t>);</w:t>
      </w:r>
    </w:p>
    <w:p w14:paraId="5F5F8733" w14:textId="5D848EA7" w:rsidR="0003155D" w:rsidRPr="007F6256" w:rsidRDefault="0003155D" w:rsidP="007F6256">
      <w:pPr>
        <w:rPr>
          <w:lang w:val="en-US"/>
        </w:rPr>
      </w:pP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SQL code je pro </w:t>
      </w:r>
      <w:proofErr w:type="spellStart"/>
      <w:r>
        <w:rPr>
          <w:lang w:val="en-US"/>
        </w:rPr>
        <w:t>větší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přehlednost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snazší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uveden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Příloha</w:t>
      </w:r>
      <w:proofErr w:type="spellEnd"/>
      <w:r>
        <w:rPr>
          <w:lang w:val="en-US"/>
        </w:rPr>
        <w:t xml:space="preserve"> č.1</w:t>
      </w:r>
    </w:p>
    <w:p w14:paraId="7B51ECE2" w14:textId="16C91263" w:rsidR="0051268A" w:rsidRDefault="0051268A">
      <w:pPr>
        <w:rPr>
          <w:noProof/>
          <w:sz w:val="20"/>
          <w:szCs w:val="20"/>
          <w:lang w:val="en-US"/>
        </w:rPr>
      </w:pPr>
    </w:p>
    <w:p w14:paraId="1A8D4BC3" w14:textId="77777777" w:rsidR="0003155D" w:rsidRDefault="0003155D" w:rsidP="0003155D">
      <w:pPr>
        <w:pStyle w:val="Nadpis2"/>
      </w:pPr>
      <w:r>
        <w:lastRenderedPageBreak/>
        <w:t>Integritní omezení</w:t>
      </w:r>
    </w:p>
    <w:p w14:paraId="52BE5C2C" w14:textId="2787ED01" w:rsidR="0003155D" w:rsidRDefault="0003155D" w:rsidP="0003155D">
      <w:pPr>
        <w:pStyle w:val="Nadpis3"/>
        <w:ind w:left="0" w:firstLine="0"/>
      </w:pPr>
      <w:r>
        <w:t>Kompetence</w:t>
      </w:r>
    </w:p>
    <w:p w14:paraId="21FF24A7" w14:textId="77777777" w:rsidR="007F6256" w:rsidRDefault="007F6256" w:rsidP="007F6256">
      <w:pPr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5DFE54EF" wp14:editId="0A235B43">
            <wp:extent cx="5760720" cy="1304290"/>
            <wp:effectExtent l="0" t="0" r="0" b="0"/>
            <wp:docPr id="1618712628" name="Obrázek 25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2628" name="Obrázek 25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DE07" w14:textId="66C48A38" w:rsidR="007F6256" w:rsidRDefault="007F6256" w:rsidP="007F6256">
      <w:pPr>
        <w:pStyle w:val="Titulek"/>
      </w:pPr>
      <w:bookmarkStart w:id="10" w:name="_Toc164928061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3</w:t>
      </w:r>
      <w:r>
        <w:fldChar w:fldCharType="end"/>
      </w:r>
      <w:r>
        <w:t xml:space="preserve">: Integritní omezení entity </w:t>
      </w:r>
      <w:r>
        <w:t>`kompetence`</w:t>
      </w:r>
      <w:bookmarkEnd w:id="10"/>
    </w:p>
    <w:p w14:paraId="303C7464" w14:textId="3FAA5283" w:rsidR="007F6256" w:rsidRPr="007F6256" w:rsidRDefault="007F6256" w:rsidP="007F6256">
      <w:pPr>
        <w:pStyle w:val="Zdroj"/>
      </w:pPr>
      <w:r>
        <w:t>(zdroj: vlastní práce</w:t>
      </w:r>
      <w:r w:rsidR="001318F8">
        <w:t xml:space="preserve"> „Z“</w:t>
      </w:r>
      <w:r>
        <w:t>)</w:t>
      </w:r>
    </w:p>
    <w:p w14:paraId="7A0E51B1" w14:textId="68542C81" w:rsidR="0003155D" w:rsidRDefault="0003155D" w:rsidP="0003155D">
      <w:r>
        <w:rPr>
          <w:b/>
          <w:bCs/>
        </w:rPr>
        <w:t>Unikátnost</w:t>
      </w:r>
      <w:r w:rsidR="00995CE2">
        <w:rPr>
          <w:b/>
          <w:bCs/>
        </w:rPr>
        <w:t xml:space="preserve">: </w:t>
      </w:r>
      <w:r>
        <w:t xml:space="preserve">Určuje, který lektor je kompetentní k učení kurzů. Kombinace sloupců </w:t>
      </w:r>
      <w:proofErr w:type="spellStart"/>
      <w:r>
        <w:rPr>
          <w:b/>
          <w:bCs/>
        </w:rPr>
        <w:t>lektor_</w:t>
      </w:r>
      <w:proofErr w:type="gramStart"/>
      <w:r>
        <w:rPr>
          <w:b/>
          <w:bCs/>
        </w:rPr>
        <w:t>id</w:t>
      </w:r>
      <w:proofErr w:type="spellEnd"/>
      <w:r>
        <w:rPr>
          <w:b/>
          <w:bCs/>
        </w:rPr>
        <w:t xml:space="preserve">  </w:t>
      </w:r>
      <w:r>
        <w:t>a</w:t>
      </w:r>
      <w:proofErr w:type="gramEnd"/>
      <w:r>
        <w:t xml:space="preserve"> </w:t>
      </w:r>
      <w:proofErr w:type="spellStart"/>
      <w:r>
        <w:rPr>
          <w:b/>
          <w:bCs/>
        </w:rPr>
        <w:t>sablona_id</w:t>
      </w:r>
      <w:proofErr w:type="spellEnd"/>
      <w:r>
        <w:rPr>
          <w:b/>
          <w:bCs/>
        </w:rPr>
        <w:t xml:space="preserve"> </w:t>
      </w:r>
      <w:r>
        <w:t>tvoří kompozitní klíč, jednoznačně určující řádek tabulky. Klíčové slovo UNIQUE zajišťuje unikátní kombinaci.</w:t>
      </w:r>
    </w:p>
    <w:p w14:paraId="2A6AC4A2" w14:textId="6E46016E" w:rsidR="0003155D" w:rsidRDefault="0003155D" w:rsidP="0003155D">
      <w:r>
        <w:rPr>
          <w:b/>
          <w:bCs/>
        </w:rPr>
        <w:t>Cizí klíče</w:t>
      </w:r>
      <w:r w:rsidR="00995CE2">
        <w:rPr>
          <w:b/>
          <w:bCs/>
        </w:rPr>
        <w:t xml:space="preserve">: </w:t>
      </w:r>
      <w:proofErr w:type="spellStart"/>
      <w:r>
        <w:rPr>
          <w:b/>
          <w:bCs/>
        </w:rPr>
        <w:t>fk_akreditace</w:t>
      </w:r>
      <w:proofErr w:type="spellEnd"/>
      <w:r>
        <w:rPr>
          <w:b/>
          <w:bCs/>
        </w:rPr>
        <w:t xml:space="preserve"> </w:t>
      </w:r>
      <w:r>
        <w:t xml:space="preserve">a </w:t>
      </w:r>
      <w:proofErr w:type="spellStart"/>
      <w:r>
        <w:rPr>
          <w:b/>
          <w:bCs/>
        </w:rPr>
        <w:t>fk_lektor</w:t>
      </w:r>
      <w:proofErr w:type="spellEnd"/>
      <w:r>
        <w:rPr>
          <w:b/>
          <w:bCs/>
        </w:rPr>
        <w:t xml:space="preserve"> </w:t>
      </w:r>
      <w:r>
        <w:t xml:space="preserve">odkazují na primární klíče v tabulkách </w:t>
      </w:r>
      <w:r>
        <w:rPr>
          <w:b/>
          <w:bCs/>
        </w:rPr>
        <w:t>lektor</w:t>
      </w:r>
      <w:r>
        <w:t xml:space="preserve"> a </w:t>
      </w:r>
      <w:proofErr w:type="spellStart"/>
      <w:r>
        <w:rPr>
          <w:b/>
          <w:bCs/>
        </w:rPr>
        <w:t>sablona</w:t>
      </w:r>
      <w:proofErr w:type="spellEnd"/>
      <w:r>
        <w:t>.</w:t>
      </w:r>
    </w:p>
    <w:p w14:paraId="40BC84AA" w14:textId="77777777" w:rsidR="007F6256" w:rsidRDefault="007F6256" w:rsidP="007F6256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23BA42B3" wp14:editId="3B9D8BAB">
            <wp:extent cx="5305425" cy="314325"/>
            <wp:effectExtent l="0" t="0" r="9525" b="9525"/>
            <wp:docPr id="2028476519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D4BE" w14:textId="38574469" w:rsidR="00995CE2" w:rsidRPr="007F6256" w:rsidRDefault="007F6256" w:rsidP="00995CE2">
      <w:pPr>
        <w:pStyle w:val="Titulek"/>
      </w:pPr>
      <w:bookmarkStart w:id="11" w:name="_Toc164928062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4</w:t>
      </w:r>
      <w:r>
        <w:fldChar w:fldCharType="end"/>
      </w:r>
      <w:r>
        <w:t xml:space="preserve">: </w:t>
      </w:r>
      <w:r w:rsidR="00995CE2">
        <w:t>Neúspěšné vkládání</w:t>
      </w:r>
      <w:r w:rsidR="00995CE2" w:rsidRPr="00995CE2">
        <w:t xml:space="preserve"> </w:t>
      </w:r>
      <w:proofErr w:type="spellStart"/>
      <w:r w:rsidR="00995CE2">
        <w:t>do</w:t>
      </w:r>
      <w:proofErr w:type="spellEnd"/>
      <w:r w:rsidR="00995CE2">
        <w:t xml:space="preserve"> `kompetence</w:t>
      </w:r>
      <w:proofErr w:type="gramStart"/>
      <w:r w:rsidR="00995CE2">
        <w:t xml:space="preserve">` </w:t>
      </w:r>
      <w:r w:rsidR="00995CE2">
        <w:t xml:space="preserve"> -</w:t>
      </w:r>
      <w:proofErr w:type="gramEnd"/>
      <w:r w:rsidR="00995CE2">
        <w:t xml:space="preserve"> n</w:t>
      </w:r>
      <w:r w:rsidR="00995CE2" w:rsidRPr="00544A6C">
        <w:t>eexistuj</w:t>
      </w:r>
      <w:r w:rsidR="00995CE2">
        <w:t>ící</w:t>
      </w:r>
      <w:r w:rsidR="00995CE2" w:rsidRPr="00544A6C">
        <w:t xml:space="preserve"> záznam v tabulce </w:t>
      </w:r>
      <w:r w:rsidR="00995CE2">
        <w:t>`</w:t>
      </w:r>
      <w:r w:rsidR="00995CE2">
        <w:t>lektor</w:t>
      </w:r>
      <w:r w:rsidR="00995CE2">
        <w:t>`</w:t>
      </w:r>
      <w:bookmarkEnd w:id="11"/>
    </w:p>
    <w:p w14:paraId="767AD116" w14:textId="1F841C5E" w:rsidR="007F6256" w:rsidRDefault="007F6256" w:rsidP="007F6256">
      <w:pPr>
        <w:pStyle w:val="Zdroj"/>
      </w:pPr>
      <w:r>
        <w:t>(zdroj: vlastní práce</w:t>
      </w:r>
      <w:r w:rsidR="001318F8">
        <w:t xml:space="preserve"> </w:t>
      </w:r>
      <w:r w:rsidR="001318F8">
        <w:t>„Z“</w:t>
      </w:r>
      <w:r>
        <w:t>)</w:t>
      </w:r>
    </w:p>
    <w:p w14:paraId="4FDAC43C" w14:textId="77777777" w:rsidR="00995CE2" w:rsidRDefault="007F6256" w:rsidP="00995CE2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34A1B66B" wp14:editId="3ADFF76B">
            <wp:extent cx="5305425" cy="1000125"/>
            <wp:effectExtent l="0" t="0" r="9525" b="9525"/>
            <wp:docPr id="86502723" name="Obrázek 2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2723" name="Obrázek 21" descr="Obsah obrázku tex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BFA3" w14:textId="3589B5F7" w:rsidR="007F6256" w:rsidRDefault="00995CE2" w:rsidP="00995CE2">
      <w:pPr>
        <w:pStyle w:val="Titulek"/>
      </w:pPr>
      <w:bookmarkStart w:id="12" w:name="_Toc16492806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5</w:t>
      </w:r>
      <w:r>
        <w:fldChar w:fldCharType="end"/>
      </w:r>
      <w:r w:rsidRPr="00995CE2">
        <w:t xml:space="preserve"> </w:t>
      </w:r>
      <w:r>
        <w:t xml:space="preserve">Úspěšné vložení unikátních dat do </w:t>
      </w:r>
      <w:r>
        <w:t>`kompetence`</w:t>
      </w:r>
      <w:bookmarkEnd w:id="12"/>
      <w:r>
        <w:t xml:space="preserve"> </w:t>
      </w:r>
    </w:p>
    <w:p w14:paraId="2BA178BA" w14:textId="05BA6115" w:rsidR="00995CE2" w:rsidRDefault="00995CE2" w:rsidP="00995CE2">
      <w:pPr>
        <w:pStyle w:val="Zdroj"/>
      </w:pPr>
      <w:r>
        <w:t>(zdroj: vlastní práce</w:t>
      </w:r>
      <w:r w:rsidR="001318F8">
        <w:t xml:space="preserve"> „Z“</w:t>
      </w:r>
      <w:r>
        <w:t>)</w:t>
      </w:r>
    </w:p>
    <w:p w14:paraId="0B17D166" w14:textId="77777777" w:rsidR="00995CE2" w:rsidRDefault="00995CE2" w:rsidP="00995CE2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05AFB93D" wp14:editId="4161FC60">
            <wp:extent cx="5305425" cy="352425"/>
            <wp:effectExtent l="0" t="0" r="9525" b="9525"/>
            <wp:docPr id="8788914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E663" w14:textId="1D0BEE26" w:rsidR="00995CE2" w:rsidRDefault="00995CE2" w:rsidP="00995CE2">
      <w:pPr>
        <w:pStyle w:val="Titulek"/>
      </w:pPr>
      <w:bookmarkStart w:id="13" w:name="_Toc16492806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6</w:t>
      </w:r>
      <w:r>
        <w:fldChar w:fldCharType="end"/>
      </w:r>
      <w:r>
        <w:t>: Ne</w:t>
      </w:r>
      <w:r>
        <w:t xml:space="preserve">spěšné vložení </w:t>
      </w:r>
      <w:r>
        <w:t>duplicitních</w:t>
      </w:r>
      <w:r>
        <w:t xml:space="preserve"> dat do `kompetence`</w:t>
      </w:r>
      <w:bookmarkEnd w:id="13"/>
    </w:p>
    <w:p w14:paraId="7CEF26AB" w14:textId="5A2B2756" w:rsidR="002D46D4" w:rsidRDefault="002D46D4" w:rsidP="002D46D4">
      <w:pPr>
        <w:pStyle w:val="Zdroj"/>
      </w:pPr>
      <w:r>
        <w:t>(zdroj: vlastní práce</w:t>
      </w:r>
      <w:r w:rsidR="001318F8">
        <w:t xml:space="preserve"> „Z“</w:t>
      </w:r>
      <w:r>
        <w:t>)</w:t>
      </w:r>
    </w:p>
    <w:p w14:paraId="01322CD9" w14:textId="77777777" w:rsidR="002D46D4" w:rsidRPr="002D46D4" w:rsidRDefault="002D46D4" w:rsidP="002D46D4"/>
    <w:p w14:paraId="3F214742" w14:textId="77777777" w:rsidR="0003155D" w:rsidRDefault="0003155D" w:rsidP="0003155D">
      <w:pPr>
        <w:pStyle w:val="Nadpis3"/>
        <w:ind w:left="0" w:firstLine="0"/>
      </w:pPr>
      <w:r>
        <w:lastRenderedPageBreak/>
        <w:t>Kurz</w:t>
      </w:r>
    </w:p>
    <w:p w14:paraId="0503B37B" w14:textId="77777777" w:rsidR="002D46D4" w:rsidRDefault="002D46D4" w:rsidP="002D46D4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3E33999B" wp14:editId="5C9892F8">
            <wp:extent cx="5760720" cy="2609215"/>
            <wp:effectExtent l="0" t="0" r="0" b="635"/>
            <wp:docPr id="1406804111" name="Obrázek 17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4111" name="Obrázek 17" descr="Obsah obrázku tex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1BD2" w14:textId="2BFDEFD8" w:rsidR="002D46D4" w:rsidRDefault="002D46D4" w:rsidP="002D46D4">
      <w:pPr>
        <w:pStyle w:val="Titulek"/>
      </w:pPr>
      <w:bookmarkStart w:id="14" w:name="_Toc164928065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7</w:t>
      </w:r>
      <w:r>
        <w:fldChar w:fldCharType="end"/>
      </w:r>
      <w:r w:rsidRPr="002D46D4">
        <w:t xml:space="preserve"> </w:t>
      </w:r>
      <w:r>
        <w:t>Integritní omezení entity `kurz`</w:t>
      </w:r>
      <w:bookmarkEnd w:id="14"/>
    </w:p>
    <w:p w14:paraId="7AB779D4" w14:textId="4490FDBC" w:rsidR="0003155D" w:rsidRDefault="002D46D4" w:rsidP="002D46D4">
      <w:pPr>
        <w:pStyle w:val="Zdroj"/>
      </w:pPr>
      <w:r>
        <w:t>(zdroj: vlastní práce</w:t>
      </w:r>
      <w:r w:rsidR="001318F8">
        <w:t xml:space="preserve"> „Z“</w:t>
      </w:r>
      <w:r>
        <w:t>)</w:t>
      </w:r>
      <w:r>
        <w:t xml:space="preserve"> </w:t>
      </w:r>
    </w:p>
    <w:p w14:paraId="345301BB" w14:textId="77777777" w:rsidR="002D46D4" w:rsidRDefault="002D46D4" w:rsidP="002D46D4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0875F4F7" wp14:editId="30435D4E">
            <wp:extent cx="5760720" cy="476250"/>
            <wp:effectExtent l="0" t="0" r="0" b="0"/>
            <wp:docPr id="1494269807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E890" w14:textId="27EB038E" w:rsidR="002D46D4" w:rsidRDefault="002D46D4" w:rsidP="002D46D4">
      <w:pPr>
        <w:pStyle w:val="Titulek"/>
      </w:pPr>
      <w:bookmarkStart w:id="15" w:name="_Toc164928066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8</w:t>
      </w:r>
      <w:r>
        <w:fldChar w:fldCharType="end"/>
      </w:r>
      <w:r>
        <w:t>:</w:t>
      </w:r>
      <w:r>
        <w:t xml:space="preserve"> Neúspěšné vkládání</w:t>
      </w:r>
      <w:r w:rsidRPr="00995CE2">
        <w:t xml:space="preserve"> </w:t>
      </w:r>
      <w:r>
        <w:t>do `</w:t>
      </w:r>
      <w:r>
        <w:t>kurz</w:t>
      </w:r>
      <w:r>
        <w:t>`</w:t>
      </w:r>
      <w:r>
        <w:t xml:space="preserve"> - </w:t>
      </w:r>
      <w:r>
        <w:t>Nelze vytvořit kurz s datem v minulosti.</w:t>
      </w:r>
      <w:bookmarkEnd w:id="15"/>
    </w:p>
    <w:p w14:paraId="572AA06B" w14:textId="0962F9EE" w:rsidR="002D46D4" w:rsidRPr="002D46D4" w:rsidRDefault="002D46D4" w:rsidP="002D46D4">
      <w:pPr>
        <w:pStyle w:val="Zdroj"/>
      </w:pPr>
      <w:r>
        <w:t>(zdroj: vlastní práce</w:t>
      </w:r>
      <w:r w:rsidR="001318F8">
        <w:t xml:space="preserve"> „Z“</w:t>
      </w:r>
      <w:r>
        <w:t>)</w:t>
      </w:r>
    </w:p>
    <w:p w14:paraId="71BE8A2D" w14:textId="093B6D36" w:rsidR="0003155D" w:rsidRDefault="0003155D" w:rsidP="0003155D">
      <w:r>
        <w:t>Kontrola k</w:t>
      </w:r>
      <w:r w:rsidR="002D46D4">
        <w:t>o</w:t>
      </w:r>
      <w:r>
        <w:t xml:space="preserve">mpetence lektora učit daný kurz. Funkce </w:t>
      </w:r>
      <w:proofErr w:type="spellStart"/>
      <w:r>
        <w:rPr>
          <w:b/>
          <w:bCs/>
        </w:rPr>
        <w:t>fn_check_</w:t>
      </w:r>
      <w:proofErr w:type="gramStart"/>
      <w:r>
        <w:rPr>
          <w:b/>
          <w:bCs/>
        </w:rPr>
        <w:t>kompetence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lektor_id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sablona_id</w:t>
      </w:r>
      <w:proofErr w:type="spellEnd"/>
      <w:r>
        <w:rPr>
          <w:b/>
          <w:bCs/>
        </w:rPr>
        <w:t>)</w:t>
      </w:r>
      <w:r>
        <w:t xml:space="preserve"> vyhledá v databázi lektora a jeho kompetence, porovná vyhledané hodnoty s hodnotami vkládanými do tabulky `kurz`.</w:t>
      </w:r>
    </w:p>
    <w:p w14:paraId="6AAA772D" w14:textId="77777777" w:rsidR="002D46D4" w:rsidRDefault="002D46D4" w:rsidP="002D46D4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4BF5679C" wp14:editId="2094B087">
            <wp:extent cx="5760720" cy="438150"/>
            <wp:effectExtent l="0" t="0" r="0" b="0"/>
            <wp:docPr id="194186552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AD84" w14:textId="1D39307A" w:rsidR="002D46D4" w:rsidRDefault="002D46D4" w:rsidP="002D46D4">
      <w:pPr>
        <w:pStyle w:val="Titulek"/>
      </w:pPr>
      <w:bookmarkStart w:id="16" w:name="_Toc164928067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9</w:t>
      </w:r>
      <w:r>
        <w:fldChar w:fldCharType="end"/>
      </w:r>
      <w:r>
        <w:t>: Neúspěšné vkládání</w:t>
      </w:r>
      <w:r w:rsidRPr="00995CE2">
        <w:t xml:space="preserve"> </w:t>
      </w:r>
      <w:r>
        <w:t>do `kurz` - Lektor s id 44 nemá kompetenci</w:t>
      </w:r>
      <w:bookmarkEnd w:id="16"/>
    </w:p>
    <w:p w14:paraId="7B61B3CB" w14:textId="351AD0C4" w:rsidR="002D46D4" w:rsidRDefault="002D46D4" w:rsidP="002D46D4">
      <w:pPr>
        <w:pStyle w:val="Zdroj"/>
      </w:pPr>
      <w:r>
        <w:t>(zdroj: vlastní práce</w:t>
      </w:r>
      <w:r w:rsidR="001318F8">
        <w:t xml:space="preserve"> „Z“</w:t>
      </w:r>
      <w:r>
        <w:t xml:space="preserve">) </w:t>
      </w:r>
    </w:p>
    <w:p w14:paraId="4FD614C8" w14:textId="77777777" w:rsidR="0003155D" w:rsidRDefault="0003155D" w:rsidP="0003155D">
      <w:pPr>
        <w:rPr>
          <w:b/>
          <w:bCs/>
        </w:rPr>
      </w:pPr>
      <w:r>
        <w:rPr>
          <w:b/>
          <w:bCs/>
        </w:rPr>
        <w:t>Cizí klíče</w:t>
      </w:r>
    </w:p>
    <w:p w14:paraId="55F8927C" w14:textId="77777777" w:rsidR="002D46D4" w:rsidRDefault="0003155D" w:rsidP="002D46D4">
      <w:pPr>
        <w:pStyle w:val="Tabulka"/>
      </w:pPr>
      <w:proofErr w:type="spellStart"/>
      <w:r>
        <w:rPr>
          <w:b/>
          <w:bCs/>
        </w:rPr>
        <w:t>fk_akreditace</w:t>
      </w:r>
      <w:proofErr w:type="spellEnd"/>
      <w:r>
        <w:rPr>
          <w:b/>
          <w:bCs/>
        </w:rPr>
        <w:t xml:space="preserve"> –</w:t>
      </w:r>
      <w:r>
        <w:t xml:space="preserve"> odkazuje </w:t>
      </w:r>
      <w:r w:rsidRPr="002D46D4">
        <w:rPr>
          <w:rStyle w:val="TabulkaChar"/>
        </w:rPr>
        <w:t>na primární klíč šablony</w:t>
      </w:r>
      <w:r w:rsidRPr="002D46D4">
        <w:rPr>
          <w:rStyle w:val="TabulkaChar"/>
        </w:rPr>
        <w:br/>
      </w:r>
      <w:proofErr w:type="spellStart"/>
      <w:r w:rsidRPr="002D46D4">
        <w:rPr>
          <w:rStyle w:val="TabulkaChar"/>
        </w:rPr>
        <w:t>fk_lektor</w:t>
      </w:r>
      <w:proofErr w:type="spellEnd"/>
      <w:r w:rsidRPr="002D46D4">
        <w:rPr>
          <w:rStyle w:val="TabulkaChar"/>
        </w:rPr>
        <w:t xml:space="preserve"> </w:t>
      </w:r>
      <w:proofErr w:type="gramStart"/>
      <w:r w:rsidRPr="002D46D4">
        <w:rPr>
          <w:rStyle w:val="TabulkaChar"/>
        </w:rPr>
        <w:t>-  odkazuje</w:t>
      </w:r>
      <w:proofErr w:type="gramEnd"/>
      <w:r w:rsidRPr="002D46D4">
        <w:rPr>
          <w:rStyle w:val="TabulkaChar"/>
        </w:rPr>
        <w:t xml:space="preserve"> na primární klíč lektora</w:t>
      </w:r>
      <w:r w:rsidRPr="002D46D4">
        <w:rPr>
          <w:rStyle w:val="TabulkaChar"/>
        </w:rPr>
        <w:br/>
      </w:r>
      <w:proofErr w:type="spellStart"/>
      <w:r w:rsidRPr="002D46D4">
        <w:rPr>
          <w:rStyle w:val="TabulkaChar"/>
        </w:rPr>
        <w:t>fk_stav</w:t>
      </w:r>
      <w:proofErr w:type="spellEnd"/>
      <w:r w:rsidRPr="002D46D4">
        <w:rPr>
          <w:rStyle w:val="TabulkaChar"/>
        </w:rPr>
        <w:t xml:space="preserve"> -  odkazuje na prim</w:t>
      </w:r>
      <w:r>
        <w:t>ární klíč stavu kurzu</w:t>
      </w:r>
    </w:p>
    <w:p w14:paraId="13861B42" w14:textId="77777777" w:rsidR="002D46D4" w:rsidRDefault="002D46D4" w:rsidP="002D46D4">
      <w:pPr>
        <w:pStyle w:val="Tabulka"/>
      </w:pPr>
    </w:p>
    <w:p w14:paraId="641FC27F" w14:textId="77777777" w:rsidR="002D46D4" w:rsidRDefault="002D46D4" w:rsidP="002D46D4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49B7ADA3" wp14:editId="268D28E6">
            <wp:extent cx="5760720" cy="466725"/>
            <wp:effectExtent l="0" t="0" r="0" b="9525"/>
            <wp:docPr id="1823429979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7225" w14:textId="782F7C55" w:rsidR="002D46D4" w:rsidRDefault="002D46D4" w:rsidP="002D46D4">
      <w:pPr>
        <w:pStyle w:val="Titulek"/>
      </w:pPr>
      <w:bookmarkStart w:id="17" w:name="_Toc16492806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10</w:t>
      </w:r>
      <w:r>
        <w:fldChar w:fldCharType="end"/>
      </w:r>
      <w:r>
        <w:t>:</w:t>
      </w:r>
      <w:r w:rsidRPr="002D46D4">
        <w:t xml:space="preserve"> </w:t>
      </w:r>
      <w:r>
        <w:t>Neúspěšné vkládání</w:t>
      </w:r>
      <w:r w:rsidRPr="00995CE2">
        <w:t xml:space="preserve"> </w:t>
      </w:r>
      <w:r>
        <w:t xml:space="preserve">do `kurz` </w:t>
      </w:r>
      <w:r>
        <w:t>- chybný stav kurzu</w:t>
      </w:r>
      <w:r>
        <w:t xml:space="preserve"> s id 4</w:t>
      </w:r>
      <w:bookmarkEnd w:id="17"/>
    </w:p>
    <w:p w14:paraId="42840E20" w14:textId="60C7B69C" w:rsidR="002D46D4" w:rsidRDefault="002D46D4" w:rsidP="002D46D4">
      <w:pPr>
        <w:pStyle w:val="Zdroj"/>
      </w:pPr>
      <w:r>
        <w:t>(zdroj: vlastní práce</w:t>
      </w:r>
      <w:r w:rsidR="001318F8">
        <w:t xml:space="preserve"> „Z“</w:t>
      </w:r>
      <w:r>
        <w:t xml:space="preserve">) </w:t>
      </w:r>
    </w:p>
    <w:p w14:paraId="47DB48C8" w14:textId="77777777" w:rsidR="002D46D4" w:rsidRPr="002D46D4" w:rsidRDefault="002D46D4" w:rsidP="002D46D4"/>
    <w:p w14:paraId="11D2BD7C" w14:textId="77777777" w:rsidR="002D46D4" w:rsidRPr="002D46D4" w:rsidRDefault="0003155D" w:rsidP="002D46D4">
      <w:pPr>
        <w:pStyle w:val="Nadpis3"/>
        <w:rPr>
          <w:b w:val="0"/>
        </w:rPr>
      </w:pPr>
      <w:r>
        <w:lastRenderedPageBreak/>
        <w:t xml:space="preserve"> Rezervace</w:t>
      </w:r>
    </w:p>
    <w:p w14:paraId="79D4F4FD" w14:textId="77777777" w:rsidR="002D46D4" w:rsidRDefault="002D46D4" w:rsidP="002D46D4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40E8562A" wp14:editId="2C3E64BF">
            <wp:extent cx="5760720" cy="1361440"/>
            <wp:effectExtent l="0" t="0" r="0" b="0"/>
            <wp:docPr id="1508478660" name="Obrázek 9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8660" name="Obrázek 9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ECB9" w14:textId="51FCC094" w:rsidR="002D46D4" w:rsidRDefault="002D46D4" w:rsidP="002D46D4">
      <w:pPr>
        <w:pStyle w:val="Titulek"/>
      </w:pPr>
      <w:bookmarkStart w:id="18" w:name="_Toc164928069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11</w:t>
      </w:r>
      <w:r>
        <w:fldChar w:fldCharType="end"/>
      </w:r>
      <w:r>
        <w:t>:</w:t>
      </w:r>
      <w:r>
        <w:t xml:space="preserve"> Integritní omezení entity `registrace`</w:t>
      </w:r>
      <w:bookmarkEnd w:id="18"/>
    </w:p>
    <w:p w14:paraId="44C90132" w14:textId="68B55C7B" w:rsidR="002D46D4" w:rsidRDefault="002D46D4" w:rsidP="002D46D4">
      <w:pPr>
        <w:pStyle w:val="Zdroj"/>
      </w:pPr>
      <w:r>
        <w:t>(zdroj: vlastní práce</w:t>
      </w:r>
      <w:r w:rsidR="001318F8">
        <w:t xml:space="preserve"> „Z“</w:t>
      </w:r>
      <w:r>
        <w:t xml:space="preserve">) </w:t>
      </w:r>
    </w:p>
    <w:p w14:paraId="07B6906C" w14:textId="29130365" w:rsidR="002C084D" w:rsidRPr="002C084D" w:rsidRDefault="002C084D" w:rsidP="002C084D">
      <w:r>
        <w:t>Unikátnost:</w:t>
      </w:r>
    </w:p>
    <w:p w14:paraId="6E7F87F3" w14:textId="77777777" w:rsidR="002C084D" w:rsidRDefault="002C084D" w:rsidP="002C084D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3E1901BC" wp14:editId="60646ED3">
            <wp:extent cx="5760720" cy="300990"/>
            <wp:effectExtent l="0" t="0" r="0" b="3810"/>
            <wp:docPr id="162925511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64AC" w14:textId="5F2ED121" w:rsidR="002C084D" w:rsidRDefault="002C084D" w:rsidP="002C084D">
      <w:pPr>
        <w:pStyle w:val="Titulek"/>
      </w:pPr>
      <w:bookmarkStart w:id="19" w:name="_Toc164928070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12</w:t>
      </w:r>
      <w:r>
        <w:fldChar w:fldCharType="end"/>
      </w:r>
      <w:r>
        <w:t>:</w:t>
      </w:r>
      <w:r>
        <w:t xml:space="preserve"> Neúspěšné vkládání</w:t>
      </w:r>
      <w:r w:rsidRPr="00995CE2">
        <w:t xml:space="preserve"> </w:t>
      </w:r>
      <w:r>
        <w:t>do `</w:t>
      </w:r>
      <w:r w:rsidRPr="002C084D">
        <w:t>rezervace</w:t>
      </w:r>
      <w:r>
        <w:t>` - Zájemce nemůže stejný kurz rezervovat vícekrát.</w:t>
      </w:r>
      <w:bookmarkEnd w:id="19"/>
    </w:p>
    <w:p w14:paraId="5981E7FA" w14:textId="10A9C469" w:rsidR="002C084D" w:rsidRDefault="002C084D" w:rsidP="002C084D">
      <w:pPr>
        <w:pStyle w:val="Zdroj"/>
      </w:pPr>
      <w:r>
        <w:t>(zdroj: vlastní práce</w:t>
      </w:r>
      <w:r w:rsidR="001318F8">
        <w:t xml:space="preserve"> „Z“</w:t>
      </w:r>
      <w:r>
        <w:t xml:space="preserve">) </w:t>
      </w:r>
    </w:p>
    <w:p w14:paraId="1EFFEB30" w14:textId="77777777" w:rsidR="0003155D" w:rsidRDefault="0003155D" w:rsidP="0003155D">
      <w:pPr>
        <w:rPr>
          <w:b/>
          <w:bCs/>
        </w:rPr>
      </w:pPr>
      <w:r>
        <w:rPr>
          <w:b/>
          <w:bCs/>
        </w:rPr>
        <w:t>Cizí klíče</w:t>
      </w:r>
    </w:p>
    <w:p w14:paraId="5AEE5046" w14:textId="77777777" w:rsidR="0003155D" w:rsidRDefault="0003155D" w:rsidP="0003155D">
      <w:proofErr w:type="spellStart"/>
      <w:r>
        <w:t>fk_sablona</w:t>
      </w:r>
      <w:proofErr w:type="spellEnd"/>
      <w:r>
        <w:t xml:space="preserve"> odkazuje na primární klíč šablony. </w:t>
      </w:r>
      <w:proofErr w:type="spellStart"/>
      <w:r>
        <w:t>fk_zajemce</w:t>
      </w:r>
      <w:proofErr w:type="spellEnd"/>
      <w:r>
        <w:t xml:space="preserve"> odkazuje na primární klíč zájemce.</w:t>
      </w:r>
    </w:p>
    <w:p w14:paraId="67A24726" w14:textId="77777777" w:rsidR="002C084D" w:rsidRDefault="002C084D" w:rsidP="002C084D">
      <w:pPr>
        <w:pStyle w:val="Figure"/>
        <w:keepNext/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7AC37A16" wp14:editId="382FA337">
            <wp:extent cx="5760720" cy="300990"/>
            <wp:effectExtent l="0" t="0" r="0" b="3810"/>
            <wp:docPr id="163290256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418D" w14:textId="722DB07A" w:rsidR="002C084D" w:rsidRDefault="002C084D" w:rsidP="002C084D">
      <w:pPr>
        <w:pStyle w:val="Titulek"/>
      </w:pPr>
      <w:bookmarkStart w:id="20" w:name="_Toc164928071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64728">
        <w:rPr>
          <w:noProof/>
        </w:rPr>
        <w:t>13</w:t>
      </w:r>
      <w:r>
        <w:fldChar w:fldCharType="end"/>
      </w:r>
      <w:r>
        <w:t xml:space="preserve">: </w:t>
      </w:r>
      <w:r>
        <w:t>Neúspěšné vkládání</w:t>
      </w:r>
      <w:r w:rsidRPr="00995CE2">
        <w:t xml:space="preserve"> </w:t>
      </w:r>
      <w:r>
        <w:t>do `</w:t>
      </w:r>
      <w:r w:rsidRPr="002C084D">
        <w:t>rezervace</w:t>
      </w:r>
      <w:r>
        <w:t>` -Zájemce neexistuje</w:t>
      </w:r>
      <w:bookmarkEnd w:id="20"/>
    </w:p>
    <w:p w14:paraId="41129784" w14:textId="5BE0AEEF" w:rsidR="002C084D" w:rsidRDefault="002C084D" w:rsidP="002C084D">
      <w:pPr>
        <w:pStyle w:val="Zdroj"/>
      </w:pPr>
      <w:r>
        <w:t>(zdroj: vlastní práce</w:t>
      </w:r>
      <w:r w:rsidR="001318F8">
        <w:t xml:space="preserve"> „Z“</w:t>
      </w:r>
      <w:r>
        <w:t xml:space="preserve">) </w:t>
      </w:r>
    </w:p>
    <w:p w14:paraId="7403E18F" w14:textId="77777777" w:rsidR="0003155D" w:rsidRDefault="0003155D" w:rsidP="0003155D">
      <w:pPr>
        <w:pStyle w:val="Nadpis3"/>
        <w:ind w:left="0" w:firstLine="0"/>
      </w:pPr>
      <w:r>
        <w:t>Účast</w:t>
      </w:r>
    </w:p>
    <w:p w14:paraId="53F110A0" w14:textId="77777777" w:rsidR="0003155D" w:rsidRDefault="0003155D" w:rsidP="0003155D">
      <w:pPr>
        <w:rPr>
          <w:b/>
          <w:bCs/>
        </w:rPr>
      </w:pPr>
      <w:r>
        <w:t xml:space="preserve">Vazební tabulka mezi entitami kurz a zájemce. Lze přidat pouze zájemce, kteří existují v tabulce </w:t>
      </w:r>
      <w:r>
        <w:rPr>
          <w:b/>
          <w:bCs/>
        </w:rPr>
        <w:t>`</w:t>
      </w:r>
      <w:proofErr w:type="spellStart"/>
      <w:r>
        <w:rPr>
          <w:b/>
          <w:bCs/>
        </w:rPr>
        <w:t>zajemce</w:t>
      </w:r>
      <w:proofErr w:type="spellEnd"/>
      <w:r>
        <w:rPr>
          <w:b/>
          <w:bCs/>
        </w:rPr>
        <w:t xml:space="preserve">` </w:t>
      </w:r>
      <w:r>
        <w:t xml:space="preserve">a lze přidat pouze údaj o kurzu s existujícím id v tabulce </w:t>
      </w:r>
      <w:r>
        <w:rPr>
          <w:b/>
          <w:bCs/>
        </w:rPr>
        <w:t>`kurz`</w:t>
      </w:r>
    </w:p>
    <w:p w14:paraId="0ABBEACC" w14:textId="77777777" w:rsidR="00564728" w:rsidRDefault="00564728" w:rsidP="00564728">
      <w:pPr>
        <w:pStyle w:val="Figure"/>
        <w:keepNext/>
      </w:pPr>
      <w:r>
        <w:rPr>
          <w:noProof/>
        </w:rPr>
        <w:drawing>
          <wp:inline distT="0" distB="0" distL="0" distR="0" wp14:anchorId="0A253554" wp14:editId="5A1CECA0">
            <wp:extent cx="5760720" cy="1762125"/>
            <wp:effectExtent l="0" t="0" r="0" b="0"/>
            <wp:docPr id="39" name="Image13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3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3BA" w14:textId="27D4954F" w:rsidR="00564728" w:rsidRDefault="00564728" w:rsidP="00564728">
      <w:pPr>
        <w:pStyle w:val="Titulek"/>
      </w:pPr>
      <w:bookmarkStart w:id="21" w:name="_Toc164928072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Integritní </w:t>
      </w:r>
      <w:r w:rsidRPr="00564728">
        <w:t>omezení</w:t>
      </w:r>
      <w:r>
        <w:t xml:space="preserve"> vazební entity `</w:t>
      </w:r>
      <w:proofErr w:type="spellStart"/>
      <w:r>
        <w:t>ucast</w:t>
      </w:r>
      <w:proofErr w:type="spellEnd"/>
      <w:r>
        <w:t>`</w:t>
      </w:r>
      <w:bookmarkEnd w:id="21"/>
    </w:p>
    <w:p w14:paraId="6B2AFCC3" w14:textId="55A3E8E8" w:rsidR="00564728" w:rsidRDefault="00564728" w:rsidP="00564728">
      <w:pPr>
        <w:pStyle w:val="Zdroj"/>
      </w:pPr>
      <w:r>
        <w:t>(zdroj: vlastní práce</w:t>
      </w:r>
      <w:r w:rsidR="001318F8">
        <w:t xml:space="preserve"> „Z“</w:t>
      </w:r>
      <w:r>
        <w:t xml:space="preserve">) </w:t>
      </w:r>
    </w:p>
    <w:p w14:paraId="1DB349F5" w14:textId="6B2FAC64" w:rsidR="00564728" w:rsidRDefault="00564728" w:rsidP="00564728">
      <w:pPr>
        <w:pStyle w:val="Titulek"/>
      </w:pPr>
    </w:p>
    <w:p w14:paraId="6217B6B2" w14:textId="22AE8F11" w:rsidR="0003155D" w:rsidRDefault="0003155D" w:rsidP="001318F8">
      <w:r>
        <w:rPr>
          <w:b/>
          <w:bCs/>
        </w:rPr>
        <w:t>Unikátnost</w:t>
      </w:r>
      <w:r w:rsidR="00564728">
        <w:rPr>
          <w:b/>
          <w:bCs/>
        </w:rPr>
        <w:t xml:space="preserve"> </w:t>
      </w:r>
      <w:r>
        <w:t xml:space="preserve">Kombinace cizích klíčů </w:t>
      </w:r>
      <w:proofErr w:type="gramStart"/>
      <w:r>
        <w:t>tvoří</w:t>
      </w:r>
      <w:proofErr w:type="gramEnd"/>
      <w:r>
        <w:t xml:space="preserve"> kompozitní klíč, jednoznačně definující řádek tabulky. Tato kombinace musí být unikátní.</w:t>
      </w:r>
    </w:p>
    <w:p w14:paraId="42C8AC12" w14:textId="3A0A8C00" w:rsidR="0003155D" w:rsidRDefault="0003155D" w:rsidP="0003155D">
      <w:proofErr w:type="spellStart"/>
      <w:r>
        <w:rPr>
          <w:b/>
          <w:bCs/>
        </w:rPr>
        <w:lastRenderedPageBreak/>
        <w:t>ch_paid</w:t>
      </w:r>
      <w:proofErr w:type="spellEnd"/>
      <w:r>
        <w:rPr>
          <w:b/>
          <w:bCs/>
        </w:rPr>
        <w:br/>
      </w:r>
      <w:r>
        <w:t xml:space="preserve">Vytvoření záznamu o účasti na kurzu je podmíněna platbou předem. Zajištěno funkcí </w:t>
      </w:r>
      <w:proofErr w:type="spellStart"/>
      <w:r>
        <w:rPr>
          <w:b/>
          <w:bCs/>
        </w:rPr>
        <w:t>fn_kurz_started</w:t>
      </w:r>
      <w:proofErr w:type="spellEnd"/>
      <w:r>
        <w:t>, která vrátí datum zahájení kurzu, který je porovnán s datem úhrady. Datum úhrady musí být dřívějšího data, než je datum zahájení.</w:t>
      </w:r>
    </w:p>
    <w:p w14:paraId="277E0D7A" w14:textId="77777777" w:rsidR="0003155D" w:rsidRDefault="0003155D" w:rsidP="0003155D">
      <w:r>
        <w:rPr>
          <w:b/>
          <w:bCs/>
        </w:rPr>
        <w:t>Cizí klíče</w:t>
      </w:r>
    </w:p>
    <w:p w14:paraId="29D7BA1E" w14:textId="77777777" w:rsidR="0003155D" w:rsidRDefault="0003155D" w:rsidP="0003155D">
      <w:pPr>
        <w:jc w:val="left"/>
      </w:pPr>
      <w:proofErr w:type="spellStart"/>
      <w:r>
        <w:rPr>
          <w:b/>
          <w:bCs/>
        </w:rPr>
        <w:t>fk_kurz</w:t>
      </w:r>
      <w:proofErr w:type="spellEnd"/>
      <w:r>
        <w:t xml:space="preserve"> odkazuje na primární klíč v tabulce </w:t>
      </w:r>
      <w:r>
        <w:rPr>
          <w:b/>
          <w:bCs/>
        </w:rPr>
        <w:t>`kurz`</w:t>
      </w:r>
      <w:r>
        <w:rPr>
          <w:b/>
          <w:bCs/>
        </w:rPr>
        <w:br/>
      </w:r>
      <w:proofErr w:type="spellStart"/>
      <w:r>
        <w:rPr>
          <w:b/>
          <w:bCs/>
        </w:rPr>
        <w:t>fk_zajemce</w:t>
      </w:r>
      <w:proofErr w:type="spellEnd"/>
      <w:r>
        <w:t xml:space="preserve"> odkazuje na primární klíč v tabulce </w:t>
      </w:r>
      <w:r>
        <w:rPr>
          <w:b/>
          <w:bCs/>
        </w:rPr>
        <w:t>`</w:t>
      </w:r>
      <w:proofErr w:type="spellStart"/>
      <w:r>
        <w:rPr>
          <w:b/>
          <w:bCs/>
        </w:rPr>
        <w:t>zajemce</w:t>
      </w:r>
      <w:proofErr w:type="spellEnd"/>
      <w:r>
        <w:rPr>
          <w:b/>
          <w:bCs/>
        </w:rPr>
        <w:t>`</w:t>
      </w:r>
    </w:p>
    <w:p w14:paraId="725C3B20" w14:textId="77777777" w:rsidR="00543DF4" w:rsidRDefault="00000000">
      <w:pPr>
        <w:pStyle w:val="Nadpis2"/>
      </w:pPr>
      <w:bookmarkStart w:id="22" w:name="_Toc163026741"/>
      <w:r>
        <w:t>Formulace dotazů v jazyce SQL</w:t>
      </w:r>
      <w:bookmarkEnd w:id="22"/>
    </w:p>
    <w:p w14:paraId="57553043" w14:textId="77777777" w:rsidR="00543DF4" w:rsidRPr="001318F8" w:rsidRDefault="00000000">
      <w:pPr>
        <w:rPr>
          <w:color w:val="0070C0"/>
        </w:rPr>
      </w:pPr>
      <w:r w:rsidRPr="001318F8">
        <w:rPr>
          <w:color w:val="0070C0"/>
        </w:rPr>
        <w:t>…(TODO)</w:t>
      </w:r>
    </w:p>
    <w:p w14:paraId="0A56F7CF" w14:textId="2FF21D49" w:rsidR="001318F8" w:rsidRDefault="001318F8" w:rsidP="001318F8">
      <w:pPr>
        <w:pStyle w:val="Tabulka"/>
      </w:pPr>
      <w:r>
        <w:t>Dotaz č.1:</w:t>
      </w:r>
      <w:r>
        <w:br/>
      </w:r>
      <w:r>
        <w:t>SELECT *</w:t>
      </w:r>
      <w:r>
        <w:t xml:space="preserve"> </w:t>
      </w:r>
      <w:r>
        <w:t>FROM kurz</w:t>
      </w:r>
    </w:p>
    <w:p w14:paraId="456D6883" w14:textId="77777777" w:rsidR="001318F8" w:rsidRDefault="001318F8" w:rsidP="001318F8">
      <w:pPr>
        <w:pStyle w:val="Tabulka"/>
      </w:pPr>
      <w:r>
        <w:t xml:space="preserve">JOIN </w:t>
      </w:r>
      <w:proofErr w:type="spellStart"/>
      <w:r>
        <w:t>stav_k</w:t>
      </w:r>
      <w:proofErr w:type="spellEnd"/>
      <w:r>
        <w:t xml:space="preserve"> ON </w:t>
      </w:r>
      <w:proofErr w:type="spellStart"/>
      <w:r>
        <w:t>kurz.id_stav</w:t>
      </w:r>
      <w:proofErr w:type="spellEnd"/>
      <w:r>
        <w:t xml:space="preserve"> = </w:t>
      </w:r>
      <w:proofErr w:type="spellStart"/>
      <w:r>
        <w:t>stav_k.id_stav</w:t>
      </w:r>
      <w:proofErr w:type="spellEnd"/>
    </w:p>
    <w:p w14:paraId="114F38CB" w14:textId="77777777" w:rsidR="001318F8" w:rsidRDefault="001318F8" w:rsidP="001318F8">
      <w:pPr>
        <w:pStyle w:val="Tabulka"/>
      </w:pPr>
      <w:r>
        <w:t xml:space="preserve">LEFT JOIN </w:t>
      </w:r>
      <w:proofErr w:type="spellStart"/>
      <w:r>
        <w:t>sablona</w:t>
      </w:r>
      <w:proofErr w:type="spellEnd"/>
      <w:r>
        <w:t xml:space="preserve"> ON </w:t>
      </w:r>
      <w:proofErr w:type="spellStart"/>
      <w:r>
        <w:t>kurz.id_akreditace</w:t>
      </w:r>
      <w:proofErr w:type="spellEnd"/>
      <w:r>
        <w:t xml:space="preserve"> = </w:t>
      </w:r>
      <w:proofErr w:type="spellStart"/>
      <w:r>
        <w:t>sablona.id_akreditace</w:t>
      </w:r>
      <w:proofErr w:type="spellEnd"/>
    </w:p>
    <w:p w14:paraId="27427700" w14:textId="77777777" w:rsidR="001318F8" w:rsidRDefault="001318F8" w:rsidP="001318F8">
      <w:pPr>
        <w:pStyle w:val="Tabulka"/>
      </w:pPr>
      <w:r>
        <w:t xml:space="preserve">WHERE </w:t>
      </w:r>
      <w:proofErr w:type="spellStart"/>
      <w:r>
        <w:t>stav_</w:t>
      </w:r>
      <w:proofErr w:type="gramStart"/>
      <w:r>
        <w:t>k.popis</w:t>
      </w:r>
      <w:proofErr w:type="spellEnd"/>
      <w:proofErr w:type="gramEnd"/>
      <w:r>
        <w:t xml:space="preserve"> = '</w:t>
      </w:r>
      <w:proofErr w:type="spellStart"/>
      <w:r>
        <w:t>pripravovane</w:t>
      </w:r>
      <w:proofErr w:type="spellEnd"/>
      <w:r>
        <w:t xml:space="preserve">' AND </w:t>
      </w:r>
      <w:proofErr w:type="spellStart"/>
      <w:r>
        <w:t>kurz.Datum</w:t>
      </w:r>
      <w:proofErr w:type="spellEnd"/>
      <w:r>
        <w:t xml:space="preserve"> &gt; CURRENT_DATE;</w:t>
      </w:r>
    </w:p>
    <w:p w14:paraId="1E751638" w14:textId="4E456C89" w:rsidR="00564728" w:rsidRDefault="00564728" w:rsidP="00564728">
      <w:pPr>
        <w:pStyle w:val="Tabulka"/>
      </w:pPr>
      <w:r>
        <w:t>Dotaz č.4:</w:t>
      </w:r>
      <w:r>
        <w:br/>
      </w:r>
      <w:r w:rsidR="001318F8">
        <w:t>SELECT</w:t>
      </w:r>
      <w:r>
        <w:t xml:space="preserve"> </w:t>
      </w:r>
      <w:proofErr w:type="spellStart"/>
      <w:r>
        <w:t>K.ID_</w:t>
      </w:r>
      <w:proofErr w:type="gramStart"/>
      <w:r>
        <w:t>Katalog,K.Datum</w:t>
      </w:r>
      <w:proofErr w:type="spellEnd"/>
      <w:proofErr w:type="gramEnd"/>
      <w:r>
        <w:t xml:space="preserve">, </w:t>
      </w:r>
      <w:proofErr w:type="spellStart"/>
      <w:r>
        <w:t>K.ID_Akreditace</w:t>
      </w:r>
      <w:proofErr w:type="spellEnd"/>
      <w:r>
        <w:t xml:space="preserve">, </w:t>
      </w:r>
      <w:proofErr w:type="spellStart"/>
      <w:r>
        <w:t>S.Nazev</w:t>
      </w:r>
      <w:proofErr w:type="spellEnd"/>
      <w:r>
        <w:t xml:space="preserve"> </w:t>
      </w:r>
      <w:r w:rsidR="001318F8">
        <w:t>FROM</w:t>
      </w:r>
      <w:r>
        <w:t xml:space="preserve"> KURZ K </w:t>
      </w:r>
      <w:r w:rsidR="001318F8">
        <w:br/>
        <w:t>LEFT JOIN</w:t>
      </w:r>
      <w:r>
        <w:t xml:space="preserve"> STAV</w:t>
      </w:r>
      <w:r w:rsidR="001318F8">
        <w:t>_K</w:t>
      </w:r>
      <w:r>
        <w:t xml:space="preserve"> KS on KS.ID=K.STAV </w:t>
      </w:r>
      <w:r w:rsidR="001318F8">
        <w:br/>
        <w:t>LEFT JOIN</w:t>
      </w:r>
      <w:r>
        <w:t xml:space="preserve"> SABLONA S on </w:t>
      </w:r>
      <w:proofErr w:type="spellStart"/>
      <w:r>
        <w:t>S.ID_Akreditace</w:t>
      </w:r>
      <w:proofErr w:type="spellEnd"/>
      <w:r>
        <w:t>=</w:t>
      </w:r>
      <w:proofErr w:type="spellStart"/>
      <w:r>
        <w:t>K.ID_Akreditace</w:t>
      </w:r>
      <w:proofErr w:type="spellEnd"/>
      <w:r>
        <w:t xml:space="preserve"> </w:t>
      </w:r>
    </w:p>
    <w:p w14:paraId="5BF6E440" w14:textId="4DDAAA1B" w:rsidR="00564728" w:rsidRDefault="001318F8" w:rsidP="00564728">
      <w:pPr>
        <w:pStyle w:val="Tabulka"/>
      </w:pPr>
      <w:r>
        <w:t>WHERE</w:t>
      </w:r>
      <w:r w:rsidR="00564728">
        <w:t xml:space="preserve"> </w:t>
      </w:r>
      <w:r>
        <w:t xml:space="preserve">KS.POPIS=‘Připravováno‘ AND </w:t>
      </w:r>
      <w:r w:rsidR="00564728">
        <w:t>(</w:t>
      </w:r>
      <w:proofErr w:type="spellStart"/>
      <w:r w:rsidR="00564728">
        <w:t>select</w:t>
      </w:r>
      <w:proofErr w:type="spellEnd"/>
      <w:r w:rsidR="00564728">
        <w:t xml:space="preserve"> </w:t>
      </w:r>
      <w:proofErr w:type="spellStart"/>
      <w:proofErr w:type="gramStart"/>
      <w:r w:rsidR="00564728">
        <w:t>count</w:t>
      </w:r>
      <w:proofErr w:type="spellEnd"/>
      <w:r w:rsidR="00564728">
        <w:t>(</w:t>
      </w:r>
      <w:proofErr w:type="gramEnd"/>
      <w:r w:rsidR="00564728">
        <w:t xml:space="preserve">*) </w:t>
      </w:r>
      <w:proofErr w:type="spellStart"/>
      <w:r w:rsidR="00564728">
        <w:t>from</w:t>
      </w:r>
      <w:proofErr w:type="spellEnd"/>
      <w:r w:rsidR="00564728">
        <w:t xml:space="preserve"> UCAST U </w:t>
      </w:r>
      <w:proofErr w:type="spellStart"/>
      <w:r w:rsidR="00564728">
        <w:t>where</w:t>
      </w:r>
      <w:proofErr w:type="spellEnd"/>
      <w:r w:rsidR="00564728">
        <w:t xml:space="preserve"> </w:t>
      </w:r>
      <w:proofErr w:type="spellStart"/>
      <w:r w:rsidR="00564728">
        <w:t>U.ID_Katalog</w:t>
      </w:r>
      <w:proofErr w:type="spellEnd"/>
      <w:r w:rsidR="00564728">
        <w:t>=</w:t>
      </w:r>
      <w:proofErr w:type="spellStart"/>
      <w:r w:rsidR="00564728">
        <w:t>K.ID_Katalog</w:t>
      </w:r>
      <w:proofErr w:type="spellEnd"/>
      <w:r w:rsidR="00564728">
        <w:t>)&lt;5</w:t>
      </w:r>
    </w:p>
    <w:p w14:paraId="7A295B12" w14:textId="77777777" w:rsidR="00543DF4" w:rsidRDefault="00543DF4"/>
    <w:p w14:paraId="0F92AFDD" w14:textId="77777777" w:rsidR="0086514A" w:rsidRPr="001318F8" w:rsidRDefault="0086514A" w:rsidP="0086514A">
      <w:pPr>
        <w:rPr>
          <w:color w:val="0070C0"/>
        </w:rPr>
      </w:pPr>
      <w:r w:rsidRPr="001318F8">
        <w:rPr>
          <w:color w:val="0070C0"/>
        </w:rPr>
        <w:t>vložit vždy i snímek obrazovky (terminálu), z něhož bude patrné správné fungování dotazu. …(TODO)</w:t>
      </w:r>
    </w:p>
    <w:p w14:paraId="3C1C62E5" w14:textId="77777777" w:rsidR="00543DF4" w:rsidRDefault="00543DF4"/>
    <w:p w14:paraId="280AC3FC" w14:textId="77777777" w:rsidR="00543DF4" w:rsidRDefault="00543DF4"/>
    <w:p w14:paraId="400D5764" w14:textId="77777777" w:rsidR="00543DF4" w:rsidRDefault="00000000">
      <w:pPr>
        <w:jc w:val="center"/>
        <w:rPr>
          <w:lang w:eastAsia="sk-SK"/>
        </w:rPr>
      </w:pPr>
      <w:r>
        <w:rPr>
          <w:lang w:eastAsia="cs-CZ"/>
        </w:rPr>
        <w:t xml:space="preserve"> </w:t>
      </w:r>
    </w:p>
    <w:p w14:paraId="5ADE5DAF" w14:textId="77777777" w:rsidR="00543DF4" w:rsidRDefault="00543DF4"/>
    <w:p w14:paraId="1FBCF1EC" w14:textId="77777777" w:rsidR="00543DF4" w:rsidRDefault="00543DF4"/>
    <w:p w14:paraId="56FC43DD" w14:textId="77777777" w:rsidR="00543DF4" w:rsidRDefault="00543DF4"/>
    <w:p w14:paraId="26C45A24" w14:textId="77777777" w:rsidR="00543DF4" w:rsidRDefault="00543DF4"/>
    <w:p w14:paraId="7FFA8F4F" w14:textId="77777777" w:rsidR="00543DF4" w:rsidRDefault="00543DF4">
      <w:bookmarkStart w:id="23" w:name="_Toc60053869"/>
    </w:p>
    <w:p w14:paraId="4A58C5DB" w14:textId="77777777" w:rsidR="00543DF4" w:rsidRDefault="00000000">
      <w:pPr>
        <w:spacing w:after="160" w:line="259" w:lineRule="auto"/>
        <w:jc w:val="left"/>
      </w:pPr>
      <w:r>
        <w:br w:type="page"/>
      </w:r>
    </w:p>
    <w:p w14:paraId="4AAB3BA6" w14:textId="77777777" w:rsidR="00543DF4" w:rsidRDefault="00000000">
      <w:pPr>
        <w:pStyle w:val="Nadpis1"/>
        <w:numPr>
          <w:ilvl w:val="0"/>
          <w:numId w:val="0"/>
        </w:numPr>
        <w:ind w:left="431" w:hanging="431"/>
      </w:pPr>
      <w:bookmarkStart w:id="24" w:name="_Toc163026745"/>
      <w:r>
        <w:lastRenderedPageBreak/>
        <w:t>Závěr</w:t>
      </w:r>
      <w:bookmarkEnd w:id="23"/>
      <w:bookmarkEnd w:id="24"/>
    </w:p>
    <w:p w14:paraId="261C2806" w14:textId="77777777" w:rsidR="00543DF4" w:rsidRDefault="00000000">
      <w:pPr>
        <w:rPr>
          <w:color w:val="0070C0"/>
        </w:rPr>
      </w:pPr>
      <w:r>
        <w:rPr>
          <w:color w:val="0070C0"/>
        </w:rPr>
        <w:t>Kapitola závěr obsahuje shrnutí zjištěných poznatků – odpověď na položenou hlavní výzkumnou otázku, zhodnocení stanovených hypotéz, přínos autora k řešení dané problematiky = co je v práci původního, zhodnocení využitelnosti dosažených výsledků, nastínění dalších směrů bádání apod.</w:t>
      </w:r>
    </w:p>
    <w:p w14:paraId="2138240E" w14:textId="425FAF93" w:rsidR="00543DF4" w:rsidRDefault="00000000">
      <w:pPr>
        <w:pStyle w:val="Nadpis1"/>
        <w:numPr>
          <w:ilvl w:val="0"/>
          <w:numId w:val="0"/>
        </w:numPr>
        <w:rPr>
          <w:color w:val="0070C0"/>
        </w:rPr>
      </w:pPr>
      <w:bookmarkStart w:id="25" w:name="_Toc163026746"/>
      <w:r>
        <w:rPr>
          <w:color w:val="0070C0"/>
        </w:rPr>
        <w:t>Společně…</w:t>
      </w:r>
      <w:bookmarkEnd w:id="25"/>
      <w:r>
        <w:rPr>
          <w:color w:val="0070C0"/>
        </w:rPr>
        <w:t xml:space="preserve">  </w:t>
      </w:r>
    </w:p>
    <w:sectPr w:rsidR="00543DF4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CC17E" w14:textId="77777777" w:rsidR="00B60226" w:rsidRDefault="00B60226">
      <w:pPr>
        <w:spacing w:line="240" w:lineRule="auto"/>
      </w:pPr>
      <w:r>
        <w:separator/>
      </w:r>
    </w:p>
  </w:endnote>
  <w:endnote w:type="continuationSeparator" w:id="0">
    <w:p w14:paraId="501CD7F3" w14:textId="77777777" w:rsidR="00B60226" w:rsidRDefault="00B60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5E983" w14:textId="77777777" w:rsidR="00543DF4" w:rsidRDefault="00543DF4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F75C8" w14:textId="77777777" w:rsidR="00543DF4" w:rsidRDefault="00543DF4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D7833" w14:textId="77777777" w:rsidR="00543DF4" w:rsidRDefault="00543DF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12E64" w14:textId="77777777" w:rsidR="00B60226" w:rsidRDefault="00B60226">
      <w:pPr>
        <w:spacing w:after="0"/>
      </w:pPr>
      <w:r>
        <w:separator/>
      </w:r>
    </w:p>
  </w:footnote>
  <w:footnote w:type="continuationSeparator" w:id="0">
    <w:p w14:paraId="366E3B67" w14:textId="77777777" w:rsidR="00B60226" w:rsidRDefault="00B602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129CF" w14:textId="77777777" w:rsidR="00543DF4" w:rsidRDefault="00000000">
    <w:pPr>
      <w:pStyle w:val="Zhlav"/>
      <w:rPr>
        <w:i/>
      </w:rPr>
    </w:pPr>
    <w:r>
      <w:rPr>
        <w:i/>
      </w:rPr>
      <w:tab/>
    </w:r>
    <w:r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9pt;height:10.5pt;visibility:visible;mso-wrap-style:square" o:bullet="t">
        <v:imagedata r:id="rId1" o:title=""/>
      </v:shape>
    </w:pict>
  </w:numPicBullet>
  <w:abstractNum w:abstractNumId="0" w15:restartNumberingAfterBreak="0">
    <w:nsid w:val="480072CA"/>
    <w:multiLevelType w:val="multilevel"/>
    <w:tmpl w:val="480072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649DC"/>
    <w:multiLevelType w:val="multilevel"/>
    <w:tmpl w:val="557649D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396975069">
    <w:abstractNumId w:val="1"/>
  </w:num>
  <w:num w:numId="2" w16cid:durableId="301541867">
    <w:abstractNumId w:val="0"/>
  </w:num>
  <w:num w:numId="3" w16cid:durableId="7584111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23C6D"/>
    <w:rsid w:val="00027E7C"/>
    <w:rsid w:val="0003155D"/>
    <w:rsid w:val="00035A3F"/>
    <w:rsid w:val="000573F5"/>
    <w:rsid w:val="0006580E"/>
    <w:rsid w:val="000903CB"/>
    <w:rsid w:val="000A1ED5"/>
    <w:rsid w:val="000B7754"/>
    <w:rsid w:val="000C610C"/>
    <w:rsid w:val="000D372D"/>
    <w:rsid w:val="000D65E1"/>
    <w:rsid w:val="0010451C"/>
    <w:rsid w:val="001318F8"/>
    <w:rsid w:val="00135799"/>
    <w:rsid w:val="00140867"/>
    <w:rsid w:val="00154785"/>
    <w:rsid w:val="00187F19"/>
    <w:rsid w:val="001A3C61"/>
    <w:rsid w:val="001B0B3F"/>
    <w:rsid w:val="001B42AD"/>
    <w:rsid w:val="001B654B"/>
    <w:rsid w:val="001B67E3"/>
    <w:rsid w:val="001B7BF8"/>
    <w:rsid w:val="001C7FCF"/>
    <w:rsid w:val="001D2FF8"/>
    <w:rsid w:val="001D3139"/>
    <w:rsid w:val="00201EF0"/>
    <w:rsid w:val="00211D61"/>
    <w:rsid w:val="00234860"/>
    <w:rsid w:val="00274AE7"/>
    <w:rsid w:val="00277EB2"/>
    <w:rsid w:val="00280B36"/>
    <w:rsid w:val="002841A4"/>
    <w:rsid w:val="00284C99"/>
    <w:rsid w:val="0029242B"/>
    <w:rsid w:val="00292FBF"/>
    <w:rsid w:val="002A5CC1"/>
    <w:rsid w:val="002A6AFD"/>
    <w:rsid w:val="002C084D"/>
    <w:rsid w:val="002C45E1"/>
    <w:rsid w:val="002D0850"/>
    <w:rsid w:val="002D1C80"/>
    <w:rsid w:val="002D35A4"/>
    <w:rsid w:val="002D46D4"/>
    <w:rsid w:val="002D5157"/>
    <w:rsid w:val="002E489F"/>
    <w:rsid w:val="003319AB"/>
    <w:rsid w:val="00341703"/>
    <w:rsid w:val="003478A2"/>
    <w:rsid w:val="00347C61"/>
    <w:rsid w:val="00373F22"/>
    <w:rsid w:val="00375BE1"/>
    <w:rsid w:val="003767A8"/>
    <w:rsid w:val="00380141"/>
    <w:rsid w:val="003949A4"/>
    <w:rsid w:val="00396910"/>
    <w:rsid w:val="003A1A8E"/>
    <w:rsid w:val="003A32BA"/>
    <w:rsid w:val="003B0349"/>
    <w:rsid w:val="003B2A0F"/>
    <w:rsid w:val="003C2096"/>
    <w:rsid w:val="003D34AD"/>
    <w:rsid w:val="003D7445"/>
    <w:rsid w:val="003E2966"/>
    <w:rsid w:val="003E2AE2"/>
    <w:rsid w:val="0041023D"/>
    <w:rsid w:val="004130B9"/>
    <w:rsid w:val="00413C91"/>
    <w:rsid w:val="00422D8F"/>
    <w:rsid w:val="00431656"/>
    <w:rsid w:val="004320C2"/>
    <w:rsid w:val="004509D5"/>
    <w:rsid w:val="00451861"/>
    <w:rsid w:val="00462483"/>
    <w:rsid w:val="0048420F"/>
    <w:rsid w:val="00487F85"/>
    <w:rsid w:val="004A5A48"/>
    <w:rsid w:val="004A6904"/>
    <w:rsid w:val="004C036B"/>
    <w:rsid w:val="004D1C11"/>
    <w:rsid w:val="004D393D"/>
    <w:rsid w:val="004D4058"/>
    <w:rsid w:val="004D6464"/>
    <w:rsid w:val="004F11B0"/>
    <w:rsid w:val="00501DBA"/>
    <w:rsid w:val="00505A62"/>
    <w:rsid w:val="0051268A"/>
    <w:rsid w:val="00513A4D"/>
    <w:rsid w:val="00514272"/>
    <w:rsid w:val="00520092"/>
    <w:rsid w:val="00522145"/>
    <w:rsid w:val="00527E03"/>
    <w:rsid w:val="00533F41"/>
    <w:rsid w:val="00543D07"/>
    <w:rsid w:val="00543DF4"/>
    <w:rsid w:val="00557E52"/>
    <w:rsid w:val="00560B5C"/>
    <w:rsid w:val="00564728"/>
    <w:rsid w:val="00585DC5"/>
    <w:rsid w:val="005945E1"/>
    <w:rsid w:val="005A45E8"/>
    <w:rsid w:val="005B4ADD"/>
    <w:rsid w:val="005B64DC"/>
    <w:rsid w:val="005C35C6"/>
    <w:rsid w:val="005D11AB"/>
    <w:rsid w:val="005D311E"/>
    <w:rsid w:val="005D4C68"/>
    <w:rsid w:val="005D55CE"/>
    <w:rsid w:val="005D6E73"/>
    <w:rsid w:val="005E6159"/>
    <w:rsid w:val="005F6C0E"/>
    <w:rsid w:val="00614A4C"/>
    <w:rsid w:val="006215B7"/>
    <w:rsid w:val="006247FA"/>
    <w:rsid w:val="00631FBB"/>
    <w:rsid w:val="00634DFC"/>
    <w:rsid w:val="00634E3C"/>
    <w:rsid w:val="006369F4"/>
    <w:rsid w:val="0065354B"/>
    <w:rsid w:val="0066717E"/>
    <w:rsid w:val="0067695F"/>
    <w:rsid w:val="00676AE3"/>
    <w:rsid w:val="006804AA"/>
    <w:rsid w:val="006835E3"/>
    <w:rsid w:val="0069293D"/>
    <w:rsid w:val="00694719"/>
    <w:rsid w:val="006A5502"/>
    <w:rsid w:val="006B4C1A"/>
    <w:rsid w:val="006C4837"/>
    <w:rsid w:val="006C65F2"/>
    <w:rsid w:val="006E0AAF"/>
    <w:rsid w:val="006E1221"/>
    <w:rsid w:val="006E1EBB"/>
    <w:rsid w:val="0070443D"/>
    <w:rsid w:val="0072015E"/>
    <w:rsid w:val="00741DEB"/>
    <w:rsid w:val="00746CAB"/>
    <w:rsid w:val="007472DF"/>
    <w:rsid w:val="00764735"/>
    <w:rsid w:val="00764BDD"/>
    <w:rsid w:val="00776B8D"/>
    <w:rsid w:val="0078407D"/>
    <w:rsid w:val="007A30B4"/>
    <w:rsid w:val="007A419D"/>
    <w:rsid w:val="007A7678"/>
    <w:rsid w:val="007B1855"/>
    <w:rsid w:val="007B3583"/>
    <w:rsid w:val="007C3F08"/>
    <w:rsid w:val="007C56CB"/>
    <w:rsid w:val="007C6EC7"/>
    <w:rsid w:val="007D45BB"/>
    <w:rsid w:val="007E32AC"/>
    <w:rsid w:val="007E6A43"/>
    <w:rsid w:val="007F2E23"/>
    <w:rsid w:val="007F6256"/>
    <w:rsid w:val="007F6F12"/>
    <w:rsid w:val="007F79E2"/>
    <w:rsid w:val="00803587"/>
    <w:rsid w:val="00833ED4"/>
    <w:rsid w:val="008417AF"/>
    <w:rsid w:val="00856C92"/>
    <w:rsid w:val="0086514A"/>
    <w:rsid w:val="0087328A"/>
    <w:rsid w:val="00890B26"/>
    <w:rsid w:val="008928A8"/>
    <w:rsid w:val="00893A0A"/>
    <w:rsid w:val="008A26CF"/>
    <w:rsid w:val="008A71C8"/>
    <w:rsid w:val="008B1BDA"/>
    <w:rsid w:val="008C4009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24CB4"/>
    <w:rsid w:val="0093595D"/>
    <w:rsid w:val="00936BDF"/>
    <w:rsid w:val="009501F7"/>
    <w:rsid w:val="00952C31"/>
    <w:rsid w:val="00957628"/>
    <w:rsid w:val="0097446A"/>
    <w:rsid w:val="00977669"/>
    <w:rsid w:val="00987303"/>
    <w:rsid w:val="00990AFB"/>
    <w:rsid w:val="0099197F"/>
    <w:rsid w:val="00995CE2"/>
    <w:rsid w:val="009A673D"/>
    <w:rsid w:val="009B5B4D"/>
    <w:rsid w:val="009C58D6"/>
    <w:rsid w:val="009D6EBF"/>
    <w:rsid w:val="009F7D2B"/>
    <w:rsid w:val="00A13B07"/>
    <w:rsid w:val="00A160AD"/>
    <w:rsid w:val="00A16644"/>
    <w:rsid w:val="00A355F7"/>
    <w:rsid w:val="00A42A13"/>
    <w:rsid w:val="00A556BE"/>
    <w:rsid w:val="00A60235"/>
    <w:rsid w:val="00A94981"/>
    <w:rsid w:val="00A955AB"/>
    <w:rsid w:val="00AA3BEF"/>
    <w:rsid w:val="00AA6106"/>
    <w:rsid w:val="00AC10B0"/>
    <w:rsid w:val="00AE2198"/>
    <w:rsid w:val="00AE6A72"/>
    <w:rsid w:val="00B03F7C"/>
    <w:rsid w:val="00B1433C"/>
    <w:rsid w:val="00B318DD"/>
    <w:rsid w:val="00B3294E"/>
    <w:rsid w:val="00B32C06"/>
    <w:rsid w:val="00B34C3C"/>
    <w:rsid w:val="00B35254"/>
    <w:rsid w:val="00B60226"/>
    <w:rsid w:val="00B60B16"/>
    <w:rsid w:val="00B61072"/>
    <w:rsid w:val="00B65167"/>
    <w:rsid w:val="00B65672"/>
    <w:rsid w:val="00B67856"/>
    <w:rsid w:val="00B67C3C"/>
    <w:rsid w:val="00B735E3"/>
    <w:rsid w:val="00B742FF"/>
    <w:rsid w:val="00B75EDA"/>
    <w:rsid w:val="00B830E6"/>
    <w:rsid w:val="00B92321"/>
    <w:rsid w:val="00BB1A9C"/>
    <w:rsid w:val="00BB3F19"/>
    <w:rsid w:val="00BB7887"/>
    <w:rsid w:val="00BC0D2B"/>
    <w:rsid w:val="00BD34AF"/>
    <w:rsid w:val="00BE201D"/>
    <w:rsid w:val="00C11B15"/>
    <w:rsid w:val="00C11F3B"/>
    <w:rsid w:val="00C12637"/>
    <w:rsid w:val="00C22B3C"/>
    <w:rsid w:val="00C45E3E"/>
    <w:rsid w:val="00C475C7"/>
    <w:rsid w:val="00C61FC3"/>
    <w:rsid w:val="00C623EC"/>
    <w:rsid w:val="00C71C9C"/>
    <w:rsid w:val="00C90F45"/>
    <w:rsid w:val="00C932F6"/>
    <w:rsid w:val="00C95512"/>
    <w:rsid w:val="00CB4FD9"/>
    <w:rsid w:val="00CC6F74"/>
    <w:rsid w:val="00CC751E"/>
    <w:rsid w:val="00CD5564"/>
    <w:rsid w:val="00D016BD"/>
    <w:rsid w:val="00D02EE3"/>
    <w:rsid w:val="00D03DCB"/>
    <w:rsid w:val="00D14807"/>
    <w:rsid w:val="00D20130"/>
    <w:rsid w:val="00D62303"/>
    <w:rsid w:val="00D64EF8"/>
    <w:rsid w:val="00D66C29"/>
    <w:rsid w:val="00D67EFE"/>
    <w:rsid w:val="00D7324D"/>
    <w:rsid w:val="00D8059B"/>
    <w:rsid w:val="00DC0C8B"/>
    <w:rsid w:val="00DC1A01"/>
    <w:rsid w:val="00DD6104"/>
    <w:rsid w:val="00DE29BC"/>
    <w:rsid w:val="00DF15FA"/>
    <w:rsid w:val="00E0192B"/>
    <w:rsid w:val="00E21608"/>
    <w:rsid w:val="00E35856"/>
    <w:rsid w:val="00E6473E"/>
    <w:rsid w:val="00E65291"/>
    <w:rsid w:val="00E6629E"/>
    <w:rsid w:val="00E70551"/>
    <w:rsid w:val="00E84251"/>
    <w:rsid w:val="00E90906"/>
    <w:rsid w:val="00EA0BCB"/>
    <w:rsid w:val="00EB332B"/>
    <w:rsid w:val="00EB3BEC"/>
    <w:rsid w:val="00EC48CE"/>
    <w:rsid w:val="00ED5819"/>
    <w:rsid w:val="00EE2C05"/>
    <w:rsid w:val="00EF21F5"/>
    <w:rsid w:val="00EF513C"/>
    <w:rsid w:val="00EF6A70"/>
    <w:rsid w:val="00F00F96"/>
    <w:rsid w:val="00F03877"/>
    <w:rsid w:val="00F173A6"/>
    <w:rsid w:val="00F22805"/>
    <w:rsid w:val="00F23C41"/>
    <w:rsid w:val="00F30A78"/>
    <w:rsid w:val="00F55569"/>
    <w:rsid w:val="00F70748"/>
    <w:rsid w:val="00F74029"/>
    <w:rsid w:val="00F758BE"/>
    <w:rsid w:val="00F75AA5"/>
    <w:rsid w:val="00F7605D"/>
    <w:rsid w:val="00F81354"/>
    <w:rsid w:val="00F871FF"/>
    <w:rsid w:val="00F909C6"/>
    <w:rsid w:val="00F97E40"/>
    <w:rsid w:val="00FB5D46"/>
    <w:rsid w:val="00FB6CA0"/>
    <w:rsid w:val="00FE4C3F"/>
    <w:rsid w:val="226CC64C"/>
    <w:rsid w:val="36A67FD1"/>
    <w:rsid w:val="520B2B17"/>
    <w:rsid w:val="61D86514"/>
    <w:rsid w:val="62E92698"/>
    <w:rsid w:val="74C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96C4"/>
  <w15:docId w15:val="{BA098499-B3DB-48BB-8DB1-1F1F8FDC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numPr>
        <w:numId w:val="1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pPr>
      <w:keepNext/>
      <w:keepLines/>
      <w:numPr>
        <w:ilvl w:val="1"/>
        <w:numId w:val="1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pPr>
      <w:keepNext/>
      <w:keepLines/>
      <w:numPr>
        <w:ilvl w:val="2"/>
        <w:numId w:val="1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Nadpis7">
    <w:name w:val="heading 7"/>
    <w:basedOn w:val="Normln"/>
    <w:next w:val="Normln"/>
    <w:link w:val="Nadpis7Char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Nadpis8">
    <w:name w:val="heading 8"/>
    <w:basedOn w:val="Normln"/>
    <w:next w:val="Normln"/>
    <w:link w:val="Nadpis8Char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Zkladntext">
    <w:name w:val="Body Text"/>
    <w:basedOn w:val="Normln"/>
    <w:link w:val="ZkladntextChar"/>
    <w:uiPriority w:val="99"/>
    <w:unhideWhenUsed/>
  </w:style>
  <w:style w:type="paragraph" w:styleId="Titulek">
    <w:name w:val="caption"/>
    <w:basedOn w:val="Normln"/>
    <w:next w:val="Normln"/>
    <w:unhideWhenUsed/>
    <w:qFormat/>
    <w:pPr>
      <w:spacing w:after="0"/>
      <w:jc w:val="center"/>
    </w:pPr>
    <w:rPr>
      <w:b/>
      <w:iCs/>
      <w:sz w:val="20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Znakapoznpodarou">
    <w:name w:val="footnote reference"/>
    <w:basedOn w:val="Standardnpsmoodstavce"/>
    <w:uiPriority w:val="99"/>
    <w:semiHidden/>
    <w:unhideWhenUsed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pPr>
      <w:spacing w:after="0"/>
    </w:pPr>
  </w:style>
  <w:style w:type="paragraph" w:styleId="Nzev">
    <w:name w:val="Title"/>
    <w:basedOn w:val="Normln"/>
    <w:next w:val="Normln"/>
    <w:link w:val="NzevChar"/>
    <w:uiPriority w:val="10"/>
    <w:qFormat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Obsah1">
    <w:name w:val="toc 1"/>
    <w:basedOn w:val="Normln"/>
    <w:next w:val="Normln"/>
    <w:uiPriority w:val="39"/>
    <w:unhideWhenUsed/>
    <w:pPr>
      <w:spacing w:after="0"/>
    </w:pPr>
    <w:rPr>
      <w:b/>
    </w:rPr>
  </w:style>
  <w:style w:type="paragraph" w:styleId="Obsah2">
    <w:name w:val="toc 2"/>
    <w:basedOn w:val="Normln"/>
    <w:next w:val="Normln"/>
    <w:uiPriority w:val="39"/>
    <w:unhideWhenUsed/>
    <w:pPr>
      <w:spacing w:after="0"/>
      <w:ind w:left="221"/>
    </w:pPr>
  </w:style>
  <w:style w:type="paragraph" w:styleId="Obsah3">
    <w:name w:val="toc 3"/>
    <w:basedOn w:val="Normln"/>
    <w:next w:val="Normln"/>
    <w:uiPriority w:val="39"/>
    <w:unhideWhenUsed/>
    <w:pPr>
      <w:spacing w:after="100"/>
      <w:ind w:left="440"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  <w:sz w:val="18"/>
      <w:szCs w:val="18"/>
    </w:rPr>
  </w:style>
  <w:style w:type="paragraph" w:customStyle="1" w:styleId="Tabulka">
    <w:name w:val="Tabulka"/>
    <w:basedOn w:val="Normln"/>
    <w:link w:val="TabulkaChar"/>
    <w:qFormat/>
    <w:pPr>
      <w:spacing w:after="0" w:line="240" w:lineRule="auto"/>
      <w:jc w:val="left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qFormat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Nadpisobsahu1">
    <w:name w:val="Nadpis obsahu1"/>
    <w:basedOn w:val="Nadpis1"/>
    <w:next w:val="Normln"/>
    <w:uiPriority w:val="39"/>
    <w:unhideWhenUsed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character" w:customStyle="1" w:styleId="ZhlavChar">
    <w:name w:val="Záhlaví Char"/>
    <w:basedOn w:val="Standardnpsmoodstavce"/>
    <w:link w:val="Zhlav"/>
    <w:uiPriority w:val="99"/>
  </w:style>
  <w:style w:type="character" w:customStyle="1" w:styleId="ZpatChar">
    <w:name w:val="Zápatí Char"/>
    <w:basedOn w:val="Standardnpsmoodstavce"/>
    <w:link w:val="Zpat"/>
    <w:uiPriority w:val="99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character" w:customStyle="1" w:styleId="ZkladntextChar">
    <w:name w:val="Základní text Char"/>
    <w:basedOn w:val="Standardnpsmoodstavce"/>
    <w:link w:val="Zkladntext"/>
    <w:uiPriority w:val="99"/>
  </w:style>
  <w:style w:type="character" w:customStyle="1" w:styleId="Nevyeenzmnka1">
    <w:name w:val="Nevyřešená zmínka1"/>
    <w:basedOn w:val="Standardnpsmoodstavce"/>
    <w:uiPriority w:val="99"/>
    <w:semiHidden/>
    <w:unhideWhenUsed/>
    <w:rPr>
      <w:color w:val="605E5C"/>
      <w:shd w:val="clear" w:color="auto" w:fill="E1DFDD"/>
    </w:rPr>
  </w:style>
  <w:style w:type="paragraph" w:customStyle="1" w:styleId="seznamliteratury0">
    <w:name w:val="seznam literatury"/>
    <w:basedOn w:val="Zkladntext"/>
    <w:link w:val="seznamliteraturyChar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</w:style>
  <w:style w:type="paragraph" w:customStyle="1" w:styleId="Bibliografie1">
    <w:name w:val="Bibliografie1"/>
    <w:basedOn w:val="Normln"/>
    <w:next w:val="Normln"/>
    <w:uiPriority w:val="37"/>
    <w:unhideWhenUsed/>
    <w:qFormat/>
  </w:style>
  <w:style w:type="paragraph" w:customStyle="1" w:styleId="Revize1">
    <w:name w:val="Revize1"/>
    <w:hidden/>
    <w:uiPriority w:val="99"/>
    <w:unhideWhenUsed/>
    <w:qFormat/>
    <w:rPr>
      <w:sz w:val="22"/>
      <w:szCs w:val="22"/>
      <w:lang w:eastAsia="en-US"/>
    </w:rPr>
  </w:style>
  <w:style w:type="paragraph" w:styleId="Revize">
    <w:name w:val="Revision"/>
    <w:hidden/>
    <w:uiPriority w:val="99"/>
    <w:unhideWhenUsed/>
    <w:rsid w:val="00341703"/>
    <w:rPr>
      <w:sz w:val="22"/>
      <w:szCs w:val="22"/>
      <w:lang w:eastAsia="en-US"/>
    </w:rPr>
  </w:style>
  <w:style w:type="character" w:customStyle="1" w:styleId="hljs-keyword">
    <w:name w:val="hljs-keyword"/>
    <w:basedOn w:val="Standardnpsmoodstavce"/>
    <w:rsid w:val="00E21608"/>
  </w:style>
  <w:style w:type="paragraph" w:customStyle="1" w:styleId="Figure">
    <w:name w:val="Figure"/>
    <w:basedOn w:val="Titulek"/>
    <w:qFormat/>
    <w:rsid w:val="0003155D"/>
    <w:pPr>
      <w:suppressLineNumbers/>
      <w:suppressAutoHyphens/>
      <w:spacing w:before="120" w:after="120"/>
      <w:jc w:val="both"/>
    </w:pPr>
    <w:rPr>
      <w:rFonts w:cs="Lohit Devanagari"/>
      <w:b w:val="0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nfracz.cz/vzdelavani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D59B25-DCEE-4A14-9E4E-BE3B1528E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179</TotalTime>
  <Pages>12</Pages>
  <Words>2192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MěÚ Žatec</Company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Zdeňka Dostálová</dc:creator>
  <cp:lastModifiedBy>Tomáš Trégl</cp:lastModifiedBy>
  <cp:revision>9</cp:revision>
  <cp:lastPrinted>2024-03-20T14:15:00Z</cp:lastPrinted>
  <dcterms:created xsi:type="dcterms:W3CDTF">2024-04-03T05:34:00Z</dcterms:created>
  <dcterms:modified xsi:type="dcterms:W3CDTF">2024-04-25T07:19:00Z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  <property fmtid="{D5CDD505-2E9C-101B-9397-08002B2CF9AE}" pid="3" name="KSOProductBuildVer">
    <vt:lpwstr>1033-12.2.0.13489</vt:lpwstr>
  </property>
  <property fmtid="{D5CDD505-2E9C-101B-9397-08002B2CF9AE}" pid="4" name="ICV">
    <vt:lpwstr>06B1F25A52324AE8ACF32A11F04649E0_13</vt:lpwstr>
  </property>
</Properties>
</file>